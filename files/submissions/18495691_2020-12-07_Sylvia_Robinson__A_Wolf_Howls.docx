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7FF82" w14:textId="4DE09500" w:rsidR="008F3B72" w:rsidRPr="00D372A5" w:rsidRDefault="008F3B72" w:rsidP="00AF58BF">
      <w:r w:rsidRPr="00D372A5">
        <w:t xml:space="preserve">Sylvie Robinson </w:t>
      </w:r>
    </w:p>
    <w:p w14:paraId="4F320B19" w14:textId="77777777" w:rsidR="008F3B72" w:rsidRPr="00D372A5" w:rsidRDefault="008F3B72" w:rsidP="00AF58BF"/>
    <w:p w14:paraId="10CCCA93" w14:textId="50EB865D" w:rsidR="00AF58BF" w:rsidRPr="00D372A5" w:rsidRDefault="00AF58BF" w:rsidP="00AF58BF">
      <w:r w:rsidRPr="00D372A5">
        <w:t>A</w:t>
      </w:r>
      <w:r w:rsidR="00D372A5">
        <w:t xml:space="preserve"> Wolf Howls: Memories of a Poet*</w:t>
      </w:r>
    </w:p>
    <w:p w14:paraId="1B841683" w14:textId="77777777" w:rsidR="00AF58BF" w:rsidRPr="00D372A5" w:rsidRDefault="00AF58BF" w:rsidP="00AF58BF"/>
    <w:p w14:paraId="35606067" w14:textId="0AC438A4" w:rsidR="00AF58BF" w:rsidRPr="00D372A5" w:rsidRDefault="002F7A7F" w:rsidP="00AF58BF">
      <w:r w:rsidRPr="00D372A5">
        <w:t>a wolf howls      a</w:t>
      </w:r>
      <w:r w:rsidR="00AF58BF" w:rsidRPr="00D372A5">
        <w:t xml:space="preserve"> mouth buzzes with flies</w:t>
      </w:r>
    </w:p>
    <w:p w14:paraId="4D5F2DD4" w14:textId="0E4962D7" w:rsidR="00AF58BF" w:rsidRPr="00D372A5" w:rsidRDefault="002F7A7F" w:rsidP="00AF58BF">
      <w:r w:rsidRPr="00D372A5">
        <w:t>pink swollen foot and</w:t>
      </w:r>
      <w:r w:rsidR="00AF58BF" w:rsidRPr="00D372A5">
        <w:t xml:space="preserve"> </w:t>
      </w:r>
      <w:r w:rsidRPr="00D372A5">
        <w:t>neck</w:t>
      </w:r>
      <w:r w:rsidR="00AF58BF" w:rsidRPr="00D372A5">
        <w:t xml:space="preserve"> </w:t>
      </w:r>
      <w:r w:rsidRPr="00D372A5">
        <w:t>a</w:t>
      </w:r>
      <w:r w:rsidR="00AF58BF" w:rsidRPr="00D372A5">
        <w:t xml:space="preserve">ll twisted-like </w:t>
      </w:r>
    </w:p>
    <w:p w14:paraId="576DF2C2" w14:textId="675A49D7" w:rsidR="00AF58BF" w:rsidRPr="00D372A5" w:rsidRDefault="002F7A7F" w:rsidP="00AF58BF">
      <w:r w:rsidRPr="00D372A5">
        <w:t>h</w:t>
      </w:r>
      <w:r w:rsidR="00AF58BF" w:rsidRPr="00D372A5">
        <w:t>ands grasping the air of Baghdad’s godless night</w:t>
      </w:r>
    </w:p>
    <w:p w14:paraId="3006E707" w14:textId="77777777" w:rsidR="00AF58BF" w:rsidRPr="00D372A5" w:rsidRDefault="00AF58BF" w:rsidP="00AF58BF"/>
    <w:p w14:paraId="13D9B643" w14:textId="5EB70A6E" w:rsidR="00AF58BF" w:rsidRPr="00D372A5" w:rsidRDefault="002F7A7F" w:rsidP="00AF58BF">
      <w:r w:rsidRPr="00D372A5">
        <w:t xml:space="preserve">this </w:t>
      </w:r>
      <w:r w:rsidR="00AF58BF" w:rsidRPr="00D372A5">
        <w:t xml:space="preserve">body rigid with longing      </w:t>
      </w:r>
      <w:r w:rsidR="00C74E75" w:rsidRPr="00D372A5">
        <w:t xml:space="preserve"> </w:t>
      </w:r>
      <w:r w:rsidR="00AF58BF" w:rsidRPr="00D372A5">
        <w:t>rigid with death</w:t>
      </w:r>
    </w:p>
    <w:p w14:paraId="2231DD17" w14:textId="635691B3" w:rsidR="00AF58BF" w:rsidRPr="00D372A5" w:rsidRDefault="002F7A7F" w:rsidP="00AF58BF">
      <w:r w:rsidRPr="00D372A5">
        <w:t xml:space="preserve">your </w:t>
      </w:r>
      <w:r w:rsidR="00AF58BF" w:rsidRPr="00D372A5">
        <w:t>body unco</w:t>
      </w:r>
      <w:r w:rsidRPr="00D372A5">
        <w:t>iling from the</w:t>
      </w:r>
      <w:r w:rsidR="00AF58BF" w:rsidRPr="00D372A5">
        <w:t xml:space="preserve"> pattern of living</w:t>
      </w:r>
    </w:p>
    <w:p w14:paraId="6DFB9066" w14:textId="65E0CF22" w:rsidR="00AF58BF" w:rsidRPr="00D372A5" w:rsidRDefault="002F7A7F" w:rsidP="002F7A7F">
      <w:r w:rsidRPr="00D372A5">
        <w:t xml:space="preserve">reaching back to lost futures     stumbling behind itself </w:t>
      </w:r>
    </w:p>
    <w:p w14:paraId="66DF791C" w14:textId="77777777" w:rsidR="00AF58BF" w:rsidRPr="00D372A5" w:rsidRDefault="00AF58BF" w:rsidP="00AF58BF"/>
    <w:p w14:paraId="26362248" w14:textId="77EAF2AA" w:rsidR="00AF58BF" w:rsidRPr="00D372A5" w:rsidRDefault="002F7A7F" w:rsidP="00AF58BF">
      <w:r w:rsidRPr="00D372A5">
        <w:t>l</w:t>
      </w:r>
      <w:r w:rsidR="00AF58BF" w:rsidRPr="00D372A5">
        <w:t xml:space="preserve">oss </w:t>
      </w:r>
      <w:r w:rsidRPr="00D372A5">
        <w:t xml:space="preserve">       never final enough not</w:t>
      </w:r>
      <w:r w:rsidR="00AF58BF" w:rsidRPr="00D372A5">
        <w:t xml:space="preserve"> to be enacted again </w:t>
      </w:r>
    </w:p>
    <w:p w14:paraId="05CDE858" w14:textId="32710F31" w:rsidR="00AF58BF" w:rsidRPr="00D372A5" w:rsidRDefault="002F7A7F" w:rsidP="002F7A7F">
      <w:r w:rsidRPr="00D372A5">
        <w:t>l</w:t>
      </w:r>
      <w:r w:rsidR="00AF58BF" w:rsidRPr="00D372A5">
        <w:t xml:space="preserve">ost as I am lost    </w:t>
      </w:r>
      <w:r w:rsidRPr="00D372A5">
        <w:t xml:space="preserve">     </w:t>
      </w:r>
      <w:r w:rsidR="00AF58BF" w:rsidRPr="00D372A5">
        <w:t xml:space="preserve"> </w:t>
      </w:r>
      <w:r w:rsidRPr="00D372A5">
        <w:t>l</w:t>
      </w:r>
      <w:r w:rsidR="00AF58BF" w:rsidRPr="00D372A5">
        <w:t xml:space="preserve">ost as you </w:t>
      </w:r>
    </w:p>
    <w:p w14:paraId="648B4639" w14:textId="77777777" w:rsidR="002F7A7F" w:rsidRPr="00D372A5" w:rsidRDefault="002F7A7F" w:rsidP="00AF58BF"/>
    <w:p w14:paraId="475736AF" w14:textId="04B259F5" w:rsidR="00AF58BF" w:rsidRPr="00D372A5" w:rsidRDefault="002F7A7F" w:rsidP="00AF58BF">
      <w:r w:rsidRPr="00D372A5">
        <w:t>the stomach lost in the Tigris</w:t>
      </w:r>
    </w:p>
    <w:p w14:paraId="7F653842" w14:textId="16D8E8D9" w:rsidR="002F7A7F" w:rsidRPr="00D372A5" w:rsidRDefault="002F7A7F" w:rsidP="002F7A7F">
      <w:r w:rsidRPr="00D372A5">
        <w:t xml:space="preserve">your </w:t>
      </w:r>
      <w:r w:rsidR="00AF58BF" w:rsidRPr="00D372A5">
        <w:t>bowels in the mouth of the dog</w:t>
      </w:r>
      <w:r w:rsidRPr="00D372A5">
        <w:t xml:space="preserve"> </w:t>
      </w:r>
    </w:p>
    <w:p w14:paraId="0B40B1A2" w14:textId="5C3B4A91" w:rsidR="002F7A7F" w:rsidRPr="00D372A5" w:rsidRDefault="002F7A7F" w:rsidP="002F7A7F">
      <w:r w:rsidRPr="00D372A5">
        <w:t xml:space="preserve">the memories that were not yours      and then were     </w:t>
      </w:r>
    </w:p>
    <w:p w14:paraId="36609B80" w14:textId="77777777" w:rsidR="002F7A7F" w:rsidRPr="00D372A5" w:rsidRDefault="002F7A7F" w:rsidP="002F7A7F"/>
    <w:p w14:paraId="3B5B59ED" w14:textId="77777777" w:rsidR="002F7A7F" w:rsidRPr="00D372A5" w:rsidRDefault="002F7A7F" w:rsidP="002F7A7F">
      <w:r w:rsidRPr="00D372A5">
        <w:t xml:space="preserve">the copulating dead or so it seemed   so it was described   </w:t>
      </w:r>
    </w:p>
    <w:p w14:paraId="58F86E1E" w14:textId="230762BB" w:rsidR="002F7A7F" w:rsidRPr="00D372A5" w:rsidRDefault="002F7A7F" w:rsidP="002F7A7F">
      <w:r w:rsidRPr="00D372A5">
        <w:t xml:space="preserve">so I saw     memories     not mine     and now are </w:t>
      </w:r>
    </w:p>
    <w:p w14:paraId="3326C9F9" w14:textId="77777777" w:rsidR="002F7A7F" w:rsidRPr="00D372A5" w:rsidRDefault="002F7A7F" w:rsidP="002F7A7F"/>
    <w:p w14:paraId="06AD162A" w14:textId="149E1AE0" w:rsidR="002F7A7F" w:rsidRPr="00D372A5" w:rsidRDefault="002F7A7F" w:rsidP="002F7A7F">
      <w:r w:rsidRPr="00D372A5">
        <w:t xml:space="preserve">a wolf I never heard howl     the wolf </w:t>
      </w:r>
    </w:p>
    <w:p w14:paraId="2F8BFD9F" w14:textId="273AC873" w:rsidR="002F7A7F" w:rsidRPr="00D372A5" w:rsidRDefault="00D372A5" w:rsidP="002F7A7F">
      <w:r>
        <w:t xml:space="preserve">that woke me this morning   </w:t>
      </w:r>
      <w:r w:rsidR="002F7A7F" w:rsidRPr="00D372A5">
        <w:t>the wolf</w:t>
      </w:r>
    </w:p>
    <w:p w14:paraId="53C78473" w14:textId="725EC5AE" w:rsidR="002F7A7F" w:rsidRPr="00D372A5" w:rsidRDefault="002F7A7F" w:rsidP="002F7A7F">
      <w:r w:rsidRPr="00D372A5">
        <w:t>vacantly witnessing what I chose not</w:t>
      </w:r>
    </w:p>
    <w:p w14:paraId="692C2579" w14:textId="77777777" w:rsidR="002F7A7F" w:rsidRPr="00D372A5" w:rsidRDefault="002F7A7F" w:rsidP="00AF58BF"/>
    <w:p w14:paraId="115FF0C7" w14:textId="77777777" w:rsidR="00C74E75" w:rsidRPr="00D372A5" w:rsidRDefault="002F7A7F" w:rsidP="002F7A7F">
      <w:pPr>
        <w:rPr>
          <w:i/>
          <w:iCs/>
        </w:rPr>
      </w:pPr>
      <w:r w:rsidRPr="00D372A5">
        <w:rPr>
          <w:i/>
          <w:iCs/>
        </w:rPr>
        <w:t xml:space="preserve">And from the gap in my memory where the sun blinded me, </w:t>
      </w:r>
    </w:p>
    <w:p w14:paraId="50150CCD" w14:textId="77777777" w:rsidR="00C74E75" w:rsidRPr="00D372A5" w:rsidRDefault="002F7A7F" w:rsidP="002F7A7F">
      <w:pPr>
        <w:rPr>
          <w:i/>
          <w:iCs/>
        </w:rPr>
      </w:pPr>
      <w:r w:rsidRPr="00D372A5">
        <w:rPr>
          <w:i/>
          <w:iCs/>
        </w:rPr>
        <w:t xml:space="preserve">you were killed. And in the fissure in your mind where the bullet </w:t>
      </w:r>
    </w:p>
    <w:p w14:paraId="505FE035" w14:textId="77777777" w:rsidR="00C74E75" w:rsidRPr="00D372A5" w:rsidRDefault="002F7A7F" w:rsidP="002F7A7F">
      <w:pPr>
        <w:rPr>
          <w:i/>
          <w:iCs/>
        </w:rPr>
      </w:pPr>
      <w:r w:rsidRPr="00D372A5">
        <w:rPr>
          <w:i/>
          <w:iCs/>
        </w:rPr>
        <w:t>was born, a dog whimpered and scratched at his fleas. My son,</w:t>
      </w:r>
    </w:p>
    <w:p w14:paraId="04137696" w14:textId="77777777" w:rsidR="00C74E75" w:rsidRPr="00D372A5" w:rsidRDefault="002F7A7F" w:rsidP="00C74E75">
      <w:pPr>
        <w:rPr>
          <w:i/>
          <w:iCs/>
        </w:rPr>
      </w:pPr>
      <w:r w:rsidRPr="00D372A5">
        <w:rPr>
          <w:i/>
          <w:iCs/>
        </w:rPr>
        <w:t xml:space="preserve">I turned my back from you and night’s oil seeped in so suddenly, </w:t>
      </w:r>
    </w:p>
    <w:p w14:paraId="47EEB0EF" w14:textId="77777777" w:rsidR="00C74E75" w:rsidRPr="00D372A5" w:rsidRDefault="002F7A7F" w:rsidP="00C74E75">
      <w:pPr>
        <w:rPr>
          <w:i/>
          <w:iCs/>
        </w:rPr>
      </w:pPr>
      <w:r w:rsidRPr="00D372A5">
        <w:rPr>
          <w:i/>
          <w:iCs/>
        </w:rPr>
        <w:t xml:space="preserve">spilled into my eyes, blinding me again with its cloying odor. </w:t>
      </w:r>
    </w:p>
    <w:p w14:paraId="6E000F17" w14:textId="2B069844" w:rsidR="002F7A7F" w:rsidRPr="00D372A5" w:rsidRDefault="002F7A7F" w:rsidP="00C74E75">
      <w:pPr>
        <w:rPr>
          <w:i/>
          <w:iCs/>
        </w:rPr>
      </w:pPr>
      <w:r w:rsidRPr="00D372A5">
        <w:rPr>
          <w:i/>
          <w:iCs/>
        </w:rPr>
        <w:t xml:space="preserve">Good, I think, your beauty was unbearable, even to me. </w:t>
      </w:r>
    </w:p>
    <w:p w14:paraId="75A8DEFA" w14:textId="77777777" w:rsidR="00AF58BF" w:rsidRPr="00D372A5" w:rsidRDefault="00AF58BF" w:rsidP="00AF58BF"/>
    <w:p w14:paraId="3BBF1AF4" w14:textId="17D880D4" w:rsidR="002F7A7F" w:rsidRPr="00D372A5" w:rsidRDefault="002F7A7F" w:rsidP="002F7A7F">
      <w:r w:rsidRPr="00D372A5">
        <w:t>this poem is not for me to hear       not for me to read</w:t>
      </w:r>
    </w:p>
    <w:p w14:paraId="0FE84C57" w14:textId="77777777" w:rsidR="002F7A7F" w:rsidRPr="00D372A5" w:rsidRDefault="002F7A7F" w:rsidP="002F7A7F">
      <w:r w:rsidRPr="00D372A5">
        <w:t xml:space="preserve">Al Nawab’s exiled voice        stretched thin on the tape </w:t>
      </w:r>
    </w:p>
    <w:p w14:paraId="34E44530" w14:textId="2BD7EE11" w:rsidR="002F7A7F" w:rsidRPr="00D372A5" w:rsidRDefault="002F7A7F" w:rsidP="002F7A7F">
      <w:r w:rsidRPr="00D372A5">
        <w:t>of a lost cassette    lost as me       lost as he</w:t>
      </w:r>
    </w:p>
    <w:p w14:paraId="25D02BD4" w14:textId="77777777" w:rsidR="002F7A7F" w:rsidRPr="00D372A5" w:rsidRDefault="002F7A7F" w:rsidP="002F7A7F"/>
    <w:p w14:paraId="56C3637A" w14:textId="7715D54F" w:rsidR="002F7A7F" w:rsidRPr="00D372A5" w:rsidRDefault="002F7A7F" w:rsidP="002F7A7F">
      <w:r w:rsidRPr="00D372A5">
        <w:t xml:space="preserve">all the poems you will not read        the poets who will die </w:t>
      </w:r>
    </w:p>
    <w:p w14:paraId="331369FE" w14:textId="069ADCB3" w:rsidR="002F7A7F" w:rsidRPr="00D372A5" w:rsidRDefault="002F7A7F" w:rsidP="002F7A7F">
      <w:r w:rsidRPr="00D372A5">
        <w:t>without having written a word         poetry that must crouch</w:t>
      </w:r>
    </w:p>
    <w:p w14:paraId="3E2E39A9" w14:textId="6D9F5E00" w:rsidR="002F7A7F" w:rsidRPr="00D372A5" w:rsidRDefault="002F7A7F" w:rsidP="002F7A7F">
      <w:r w:rsidRPr="00D372A5">
        <w:t>in the dark       suffocate before being heard</w:t>
      </w:r>
    </w:p>
    <w:p w14:paraId="0E66D37A" w14:textId="77777777" w:rsidR="002F7A7F" w:rsidRPr="00D372A5" w:rsidRDefault="002F7A7F" w:rsidP="002F7A7F"/>
    <w:p w14:paraId="091EFDA2" w14:textId="1F813A79" w:rsidR="002F7A7F" w:rsidRPr="00D372A5" w:rsidRDefault="002F7A7F" w:rsidP="002F7A7F">
      <w:r w:rsidRPr="00D372A5">
        <w:t xml:space="preserve">fugitive poems     </w:t>
      </w:r>
      <w:r w:rsidR="00C74E75" w:rsidRPr="00D372A5">
        <w:t xml:space="preserve">   </w:t>
      </w:r>
      <w:r w:rsidRPr="00D372A5">
        <w:t>poems that grind like sleeping teeth</w:t>
      </w:r>
    </w:p>
    <w:p w14:paraId="39573EEC" w14:textId="71BEFEC8" w:rsidR="002F7A7F" w:rsidRPr="00D372A5" w:rsidRDefault="002F7A7F" w:rsidP="002F7A7F">
      <w:r w:rsidRPr="00D372A5">
        <w:t xml:space="preserve">smell unwashed     poems of dying      of undying </w:t>
      </w:r>
    </w:p>
    <w:p w14:paraId="49F6663A" w14:textId="77777777" w:rsidR="002F7A7F" w:rsidRPr="00D372A5" w:rsidRDefault="002F7A7F" w:rsidP="002F7A7F"/>
    <w:p w14:paraId="52C93891" w14:textId="77777777" w:rsidR="00D372A5" w:rsidRDefault="00D372A5" w:rsidP="002F7A7F"/>
    <w:p w14:paraId="0C8BF6EF" w14:textId="77777777" w:rsidR="00D372A5" w:rsidRDefault="00D372A5" w:rsidP="002F7A7F"/>
    <w:p w14:paraId="36F5FDE2" w14:textId="77777777" w:rsidR="002F7A7F" w:rsidRPr="00D372A5" w:rsidRDefault="002F7A7F" w:rsidP="002F7A7F">
      <w:r w:rsidRPr="00D372A5">
        <w:lastRenderedPageBreak/>
        <w:t xml:space="preserve">the languages we will spend our lives pretending </w:t>
      </w:r>
    </w:p>
    <w:p w14:paraId="043C587C" w14:textId="1528A185" w:rsidR="002F7A7F" w:rsidRPr="00D372A5" w:rsidRDefault="00C74E75" w:rsidP="002F7A7F">
      <w:r w:rsidRPr="00D372A5">
        <w:t xml:space="preserve">to comprehend               </w:t>
      </w:r>
      <w:r w:rsidR="002F7A7F" w:rsidRPr="00D372A5">
        <w:t xml:space="preserve">the words we will empty </w:t>
      </w:r>
    </w:p>
    <w:p w14:paraId="43D97265" w14:textId="36ED146B" w:rsidR="002F7A7F" w:rsidRPr="00D372A5" w:rsidRDefault="00D372A5" w:rsidP="002F7A7F">
      <w:r>
        <w:t xml:space="preserve">from mouth to mouth     </w:t>
      </w:r>
      <w:bookmarkStart w:id="0" w:name="_GoBack"/>
      <w:bookmarkEnd w:id="0"/>
      <w:r w:rsidR="002F7A7F" w:rsidRPr="00D372A5">
        <w:t xml:space="preserve">the words that collect </w:t>
      </w:r>
    </w:p>
    <w:p w14:paraId="7AEE262D" w14:textId="77777777" w:rsidR="002F7A7F" w:rsidRPr="00D372A5" w:rsidRDefault="002F7A7F" w:rsidP="002F7A7F">
      <w:r w:rsidRPr="00D372A5">
        <w:t xml:space="preserve">like soil under our tongues until we are at last </w:t>
      </w:r>
    </w:p>
    <w:p w14:paraId="69261C63" w14:textId="3533BBA8" w:rsidR="002F7A7F" w:rsidRPr="00D372A5" w:rsidRDefault="002F7A7F" w:rsidP="002F7A7F">
      <w:r w:rsidRPr="00D372A5">
        <w:t>made to spit them on the ground     or choke</w:t>
      </w:r>
    </w:p>
    <w:p w14:paraId="163712A4" w14:textId="4754E9F0" w:rsidR="002F7A7F" w:rsidRPr="00D372A5" w:rsidRDefault="002F7A7F" w:rsidP="002F7A7F">
      <w:r w:rsidRPr="00D372A5">
        <w:t>or maybe have them kicked from our jaws</w:t>
      </w:r>
    </w:p>
    <w:p w14:paraId="0002BE14" w14:textId="77777777" w:rsidR="002F7A7F" w:rsidRPr="00D372A5" w:rsidRDefault="002F7A7F" w:rsidP="002F7A7F"/>
    <w:p w14:paraId="3997E54A" w14:textId="3578F339" w:rsidR="00AF58BF" w:rsidRPr="00D372A5" w:rsidRDefault="002F7A7F" w:rsidP="00AF58BF">
      <w:r w:rsidRPr="00D372A5">
        <w:t xml:space="preserve">I am not the poet        I am a poet </w:t>
      </w:r>
    </w:p>
    <w:p w14:paraId="44670C3B" w14:textId="77777777" w:rsidR="002F7A7F" w:rsidRPr="00D372A5" w:rsidRDefault="002F7A7F" w:rsidP="002F7A7F">
      <w:r w:rsidRPr="00D372A5">
        <w:t xml:space="preserve">but     if I’m to be honest   </w:t>
      </w:r>
    </w:p>
    <w:p w14:paraId="4402ABDD" w14:textId="404CFCCA" w:rsidR="002F7A7F" w:rsidRPr="00D372A5" w:rsidRDefault="002F7A7F" w:rsidP="002F7A7F">
      <w:r w:rsidRPr="00D372A5">
        <w:t>t</w:t>
      </w:r>
      <w:r w:rsidR="00AF58BF" w:rsidRPr="00D372A5">
        <w:t>he</w:t>
      </w:r>
      <w:r w:rsidRPr="00D372A5">
        <w:t>se</w:t>
      </w:r>
      <w:r w:rsidR="00AF58BF" w:rsidRPr="00D372A5">
        <w:t xml:space="preserve"> days</w:t>
      </w:r>
      <w:r w:rsidRPr="00D372A5">
        <w:t xml:space="preserve"> </w:t>
      </w:r>
      <w:r w:rsidR="00AF58BF" w:rsidRPr="00D372A5">
        <w:t>are too hot to write</w:t>
      </w:r>
      <w:r w:rsidRPr="00D372A5">
        <w:t xml:space="preserve"> </w:t>
      </w:r>
      <w:r w:rsidR="00AF58BF" w:rsidRPr="00D372A5">
        <w:t>poetry</w:t>
      </w:r>
      <w:r w:rsidRPr="00D372A5">
        <w:t xml:space="preserve">      </w:t>
      </w:r>
    </w:p>
    <w:p w14:paraId="37614CCB" w14:textId="35881939" w:rsidR="00AF58BF" w:rsidRPr="00D372A5" w:rsidRDefault="002F7A7F" w:rsidP="002F7A7F">
      <w:r w:rsidRPr="00D372A5">
        <w:t>s</w:t>
      </w:r>
      <w:r w:rsidR="00AF58BF" w:rsidRPr="00D372A5">
        <w:t xml:space="preserve">oon they will be too cold </w:t>
      </w:r>
    </w:p>
    <w:p w14:paraId="26C22C6E" w14:textId="77777777" w:rsidR="002F7A7F" w:rsidRPr="00D372A5" w:rsidRDefault="002F7A7F" w:rsidP="00AF58BF"/>
    <w:p w14:paraId="68513D4B" w14:textId="49A3980B" w:rsidR="002F7A7F" w:rsidRPr="00D372A5" w:rsidRDefault="002F7A7F" w:rsidP="002F7A7F">
      <w:r w:rsidRPr="00D372A5">
        <w:t>I am weary with meaning     m</w:t>
      </w:r>
      <w:r w:rsidR="00AF58BF" w:rsidRPr="00D372A5">
        <w:t xml:space="preserve">otherhood </w:t>
      </w:r>
    </w:p>
    <w:p w14:paraId="282C3C9B" w14:textId="40A3D101" w:rsidR="002F7A7F" w:rsidRPr="00D372A5" w:rsidRDefault="00AF58BF" w:rsidP="002F7A7F">
      <w:r w:rsidRPr="00D372A5">
        <w:t>has eaten at</w:t>
      </w:r>
      <w:r w:rsidR="002F7A7F" w:rsidRPr="00D372A5">
        <w:t xml:space="preserve"> me     </w:t>
      </w:r>
      <w:r w:rsidR="00F646A0" w:rsidRPr="00D372A5">
        <w:t xml:space="preserve"> </w:t>
      </w:r>
      <w:r w:rsidRPr="00D372A5">
        <w:t xml:space="preserve">I regret it entirely </w:t>
      </w:r>
      <w:r w:rsidR="002F7A7F" w:rsidRPr="00D372A5">
        <w:t xml:space="preserve">                </w:t>
      </w:r>
    </w:p>
    <w:p w14:paraId="2C803115" w14:textId="6D466529" w:rsidR="002F7A7F" w:rsidRPr="00D372A5" w:rsidRDefault="002F7A7F" w:rsidP="002F7A7F">
      <w:r w:rsidRPr="00D372A5">
        <w:t xml:space="preserve">but I am not a mother </w:t>
      </w:r>
      <w:r w:rsidR="00F646A0" w:rsidRPr="00D372A5">
        <w:t xml:space="preserve">  </w:t>
      </w:r>
      <w:r w:rsidRPr="00D372A5">
        <w:t xml:space="preserve">  or maybe </w:t>
      </w:r>
    </w:p>
    <w:p w14:paraId="0EB8CD25" w14:textId="4CE7C1E7" w:rsidR="002F7A7F" w:rsidRPr="00D372A5" w:rsidRDefault="002F7A7F" w:rsidP="002F7A7F">
      <w:r w:rsidRPr="00D372A5">
        <w:t xml:space="preserve">I was       it doesn’t seem to matter    </w:t>
      </w:r>
    </w:p>
    <w:p w14:paraId="6ED7BC38" w14:textId="6C7034E8" w:rsidR="002F7A7F" w:rsidRPr="00D372A5" w:rsidRDefault="00AA4BD4" w:rsidP="002F7A7F">
      <w:r w:rsidRPr="00D372A5">
        <w:t>loss precedes</w:t>
      </w:r>
      <w:r w:rsidR="002F7A7F" w:rsidRPr="00D372A5">
        <w:t xml:space="preserve"> the hood of it no matter what</w:t>
      </w:r>
    </w:p>
    <w:p w14:paraId="2B36C764" w14:textId="77777777" w:rsidR="00AF58BF" w:rsidRPr="00D372A5" w:rsidRDefault="00AF58BF" w:rsidP="00C822EF"/>
    <w:p w14:paraId="3427B385" w14:textId="77777777" w:rsidR="002F7A7F" w:rsidRPr="00D372A5" w:rsidRDefault="00AF58BF" w:rsidP="002F7A7F">
      <w:pPr>
        <w:rPr>
          <w:i/>
          <w:iCs/>
        </w:rPr>
      </w:pPr>
      <w:r w:rsidRPr="00D372A5">
        <w:rPr>
          <w:i/>
          <w:iCs/>
        </w:rPr>
        <w:t>My son.</w:t>
      </w:r>
      <w:r w:rsidR="002F7A7F" w:rsidRPr="00D372A5">
        <w:rPr>
          <w:i/>
          <w:iCs/>
        </w:rPr>
        <w:t xml:space="preserve"> </w:t>
      </w:r>
      <w:r w:rsidRPr="00D372A5">
        <w:rPr>
          <w:i/>
          <w:iCs/>
        </w:rPr>
        <w:t>You stepped so lightly</w:t>
      </w:r>
      <w:r w:rsidR="002F7A7F" w:rsidRPr="00D372A5">
        <w:rPr>
          <w:i/>
          <w:iCs/>
        </w:rPr>
        <w:t xml:space="preserve"> </w:t>
      </w:r>
      <w:r w:rsidRPr="00D372A5">
        <w:rPr>
          <w:i/>
          <w:iCs/>
        </w:rPr>
        <w:t>through this world of sorrows</w:t>
      </w:r>
      <w:r w:rsidR="002F7A7F" w:rsidRPr="00D372A5">
        <w:rPr>
          <w:i/>
          <w:iCs/>
        </w:rPr>
        <w:t xml:space="preserve">. </w:t>
      </w:r>
    </w:p>
    <w:p w14:paraId="38D2A683" w14:textId="77777777" w:rsidR="002F7A7F" w:rsidRPr="00D372A5" w:rsidRDefault="002F7A7F" w:rsidP="002F7A7F">
      <w:pPr>
        <w:rPr>
          <w:i/>
          <w:iCs/>
        </w:rPr>
      </w:pPr>
      <w:r w:rsidRPr="00D372A5">
        <w:rPr>
          <w:i/>
          <w:iCs/>
        </w:rPr>
        <w:t xml:space="preserve">Your gait was nearly         </w:t>
      </w:r>
    </w:p>
    <w:p w14:paraId="121EA21A" w14:textId="33970DC6" w:rsidR="002F7A7F" w:rsidRPr="00D372A5" w:rsidRDefault="002F7A7F" w:rsidP="002F7A7F">
      <w:pPr>
        <w:rPr>
          <w:i/>
          <w:iCs/>
        </w:rPr>
      </w:pPr>
      <w:r w:rsidRPr="00D372A5">
        <w:rPr>
          <w:i/>
          <w:iCs/>
        </w:rPr>
        <w:t xml:space="preserve">obscene. </w:t>
      </w:r>
    </w:p>
    <w:p w14:paraId="15D4BB6D" w14:textId="77777777" w:rsidR="002F7A7F" w:rsidRPr="00D372A5" w:rsidRDefault="002F7A7F" w:rsidP="00AF58BF">
      <w:pPr>
        <w:rPr>
          <w:i/>
          <w:iCs/>
        </w:rPr>
      </w:pPr>
    </w:p>
    <w:p w14:paraId="1DDDDE66" w14:textId="77777777" w:rsidR="002F7A7F" w:rsidRPr="00D372A5" w:rsidRDefault="002F7A7F" w:rsidP="00AF58BF"/>
    <w:p w14:paraId="713C942C" w14:textId="768E72C0" w:rsidR="00D372A5" w:rsidRPr="00D372A5" w:rsidRDefault="00D372A5" w:rsidP="00D372A5">
      <w:pPr>
        <w:rPr>
          <w:rFonts w:eastAsia="Times New Roman"/>
        </w:rPr>
      </w:pPr>
      <w:r>
        <w:t>*</w:t>
      </w:r>
      <w:r w:rsidR="002F7A7F" w:rsidRPr="00D372A5">
        <w:t xml:space="preserve">Based on the painting </w:t>
      </w:r>
      <w:r w:rsidR="002F7A7F" w:rsidRPr="00D372A5">
        <w:rPr>
          <w:i/>
          <w:iCs/>
        </w:rPr>
        <w:t>A Wolf Howls: Memories of a Poet</w:t>
      </w:r>
      <w:r w:rsidR="002F7A7F" w:rsidRPr="00D372A5">
        <w:t xml:space="preserve"> by Dia Azzawi</w:t>
      </w:r>
      <w:r w:rsidRPr="00D372A5">
        <w:t xml:space="preserve">, which is in turn based on an unpublished poem by Iraqi poet </w:t>
      </w:r>
      <w:r w:rsidRPr="00D372A5">
        <w:rPr>
          <w:rFonts w:eastAsia="Times New Roman"/>
          <w:color w:val="202122"/>
          <w:shd w:val="clear" w:color="auto" w:fill="FFFFFF"/>
        </w:rPr>
        <w:t>Muthaffar Abd al-Majid al-Nawab</w:t>
      </w:r>
      <w:r w:rsidRPr="00D372A5">
        <w:rPr>
          <w:rFonts w:eastAsia="Times New Roman"/>
          <w:color w:val="202122"/>
          <w:shd w:val="clear" w:color="auto" w:fill="FFFFFF"/>
        </w:rPr>
        <w:t xml:space="preserve">. </w:t>
      </w:r>
    </w:p>
    <w:p w14:paraId="7EA7833F" w14:textId="2737AD9E" w:rsidR="002F7A7F" w:rsidRPr="00D372A5" w:rsidRDefault="002F7A7F" w:rsidP="002F7A7F"/>
    <w:p w14:paraId="0AF987B9" w14:textId="77777777" w:rsidR="002F7A7F" w:rsidRPr="00D372A5" w:rsidRDefault="002F7A7F" w:rsidP="002F7A7F"/>
    <w:p w14:paraId="63A9A839" w14:textId="77777777" w:rsidR="002F7A7F" w:rsidRPr="00D372A5" w:rsidRDefault="002F7A7F" w:rsidP="00AF58BF"/>
    <w:p w14:paraId="58688566" w14:textId="77777777" w:rsidR="00AF58BF" w:rsidRPr="00D372A5" w:rsidRDefault="00AF58BF" w:rsidP="00C822EF"/>
    <w:p w14:paraId="00A00308" w14:textId="77777777" w:rsidR="002F7A7F" w:rsidRPr="00D372A5" w:rsidRDefault="002F7A7F" w:rsidP="00C822EF"/>
    <w:p w14:paraId="15A1052D" w14:textId="77777777" w:rsidR="002F7A7F" w:rsidRPr="00D372A5" w:rsidRDefault="002F7A7F" w:rsidP="00C822EF"/>
    <w:p w14:paraId="5D505CD3" w14:textId="77777777" w:rsidR="002F7A7F" w:rsidRPr="00D372A5" w:rsidRDefault="002F7A7F" w:rsidP="00C822EF"/>
    <w:p w14:paraId="6F05E8F2" w14:textId="77777777" w:rsidR="002F7A7F" w:rsidRPr="00D372A5" w:rsidRDefault="002F7A7F" w:rsidP="00C822EF"/>
    <w:p w14:paraId="50C68FCA" w14:textId="77777777" w:rsidR="002F7A7F" w:rsidRPr="00D372A5" w:rsidRDefault="002F7A7F" w:rsidP="00C822EF"/>
    <w:p w14:paraId="6C87063B" w14:textId="77777777" w:rsidR="002F7A7F" w:rsidRPr="00D372A5" w:rsidRDefault="002F7A7F" w:rsidP="00C822EF"/>
    <w:p w14:paraId="1306FB13" w14:textId="77777777" w:rsidR="002F7A7F" w:rsidRPr="00D372A5" w:rsidRDefault="002F7A7F" w:rsidP="00C822EF"/>
    <w:p w14:paraId="0DDAC246" w14:textId="77777777" w:rsidR="002F7A7F" w:rsidRPr="00D372A5" w:rsidRDefault="002F7A7F" w:rsidP="00C822EF"/>
    <w:p w14:paraId="1C5BBE04" w14:textId="77777777" w:rsidR="002F7A7F" w:rsidRPr="00D372A5" w:rsidRDefault="002F7A7F" w:rsidP="00C822EF"/>
    <w:p w14:paraId="069556FB" w14:textId="77777777" w:rsidR="002F7A7F" w:rsidRPr="00D372A5" w:rsidRDefault="002F7A7F" w:rsidP="00C822EF"/>
    <w:p w14:paraId="327ABEC4" w14:textId="77777777" w:rsidR="002F7A7F" w:rsidRPr="00D372A5" w:rsidRDefault="002F7A7F" w:rsidP="00C822EF"/>
    <w:p w14:paraId="29F53AB3" w14:textId="77777777" w:rsidR="002F7A7F" w:rsidRPr="00D372A5" w:rsidRDefault="002F7A7F" w:rsidP="00C822EF"/>
    <w:p w14:paraId="3FD9A22B" w14:textId="77777777" w:rsidR="002F7A7F" w:rsidRPr="00D372A5" w:rsidRDefault="002F7A7F" w:rsidP="00C822EF"/>
    <w:p w14:paraId="1325C437" w14:textId="77777777" w:rsidR="002F7A7F" w:rsidRPr="00D372A5" w:rsidRDefault="002F7A7F" w:rsidP="002F7A7F"/>
    <w:sectPr w:rsidR="002F7A7F" w:rsidRPr="00D372A5" w:rsidSect="00DA288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A369F" w14:textId="77777777" w:rsidR="00B054D5" w:rsidRDefault="00B054D5" w:rsidP="004D34E5">
      <w:r>
        <w:separator/>
      </w:r>
    </w:p>
  </w:endnote>
  <w:endnote w:type="continuationSeparator" w:id="0">
    <w:p w14:paraId="1C3D6F8B" w14:textId="77777777" w:rsidR="00B054D5" w:rsidRDefault="00B054D5" w:rsidP="004D3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28803" w14:textId="77777777" w:rsidR="00B054D5" w:rsidRDefault="00B054D5" w:rsidP="004D34E5">
      <w:r>
        <w:separator/>
      </w:r>
    </w:p>
  </w:footnote>
  <w:footnote w:type="continuationSeparator" w:id="0">
    <w:p w14:paraId="459B1D3B" w14:textId="77777777" w:rsidR="00B054D5" w:rsidRDefault="00B054D5" w:rsidP="004D34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65948" w14:textId="77777777" w:rsidR="004D34E5" w:rsidRDefault="004D34E5" w:rsidP="00871D3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BDEC6" w14:textId="77777777" w:rsidR="004D34E5" w:rsidRDefault="004D34E5" w:rsidP="004D34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B8A5C" w14:textId="77777777" w:rsidR="004D34E5" w:rsidRDefault="004D34E5" w:rsidP="004D34E5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8BF"/>
    <w:rsid w:val="00085773"/>
    <w:rsid w:val="000A29AB"/>
    <w:rsid w:val="00227887"/>
    <w:rsid w:val="002F7A7F"/>
    <w:rsid w:val="003B36CC"/>
    <w:rsid w:val="003C5BFA"/>
    <w:rsid w:val="00427A4B"/>
    <w:rsid w:val="004A4BF4"/>
    <w:rsid w:val="004A74B5"/>
    <w:rsid w:val="004D34E5"/>
    <w:rsid w:val="004F613F"/>
    <w:rsid w:val="00526D01"/>
    <w:rsid w:val="006E27C8"/>
    <w:rsid w:val="006F235C"/>
    <w:rsid w:val="00756153"/>
    <w:rsid w:val="007A333C"/>
    <w:rsid w:val="00892248"/>
    <w:rsid w:val="008F3B72"/>
    <w:rsid w:val="0092398B"/>
    <w:rsid w:val="00945263"/>
    <w:rsid w:val="009829CD"/>
    <w:rsid w:val="00A61A06"/>
    <w:rsid w:val="00A95F4E"/>
    <w:rsid w:val="00A97B60"/>
    <w:rsid w:val="00AA4BD4"/>
    <w:rsid w:val="00AF58BF"/>
    <w:rsid w:val="00B054D5"/>
    <w:rsid w:val="00B60843"/>
    <w:rsid w:val="00C74E75"/>
    <w:rsid w:val="00C822EF"/>
    <w:rsid w:val="00C835B7"/>
    <w:rsid w:val="00D051AA"/>
    <w:rsid w:val="00D23A72"/>
    <w:rsid w:val="00D372A5"/>
    <w:rsid w:val="00DA2882"/>
    <w:rsid w:val="00DA7F0F"/>
    <w:rsid w:val="00F57C87"/>
    <w:rsid w:val="00F646A0"/>
    <w:rsid w:val="00F7771F"/>
    <w:rsid w:val="00F90DE6"/>
    <w:rsid w:val="00FC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72A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4E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D34E5"/>
  </w:style>
  <w:style w:type="character" w:styleId="PageNumber">
    <w:name w:val="page number"/>
    <w:basedOn w:val="DefaultParagraphFont"/>
    <w:uiPriority w:val="99"/>
    <w:semiHidden/>
    <w:unhideWhenUsed/>
    <w:rsid w:val="004D34E5"/>
  </w:style>
  <w:style w:type="paragraph" w:styleId="Footer">
    <w:name w:val="footer"/>
    <w:basedOn w:val="Normal"/>
    <w:link w:val="FooterChar"/>
    <w:uiPriority w:val="99"/>
    <w:unhideWhenUsed/>
    <w:rsid w:val="00AF58B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F5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ylvierobinson/Library/Group%20Containers/UBF8T346G9.Office/User%20Content.localized/Templates.localized/Persimmons%20essa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Persimmons essay.dotx</Template>
  <TotalTime>222</TotalTime>
  <Pages>2</Pages>
  <Words>383</Words>
  <Characters>2187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Robinson</dc:creator>
  <cp:keywords/>
  <dc:description/>
  <cp:lastModifiedBy>Sylvie Robinson</cp:lastModifiedBy>
  <cp:revision>12</cp:revision>
  <dcterms:created xsi:type="dcterms:W3CDTF">2020-10-15T08:08:00Z</dcterms:created>
  <dcterms:modified xsi:type="dcterms:W3CDTF">2020-12-07T20:20:00Z</dcterms:modified>
</cp:coreProperties>
</file>