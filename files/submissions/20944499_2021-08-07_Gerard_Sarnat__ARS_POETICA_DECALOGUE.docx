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8400F" w14:textId="217036FF" w:rsidR="009D22E9" w:rsidRPr="009D22E9" w:rsidRDefault="009D22E9" w:rsidP="00346DB9">
      <w:pPr>
        <w:autoSpaceDE w:val="0"/>
        <w:autoSpaceDN w:val="0"/>
        <w:adjustRightInd w:val="0"/>
        <w:rPr>
          <w:bCs/>
        </w:rPr>
      </w:pPr>
      <w:r>
        <w:rPr>
          <w:b/>
        </w:rPr>
        <w:t>A</w:t>
      </w:r>
      <w:r w:rsidR="00775829">
        <w:rPr>
          <w:b/>
        </w:rPr>
        <w:t>RS POETICA DECALOGUE</w:t>
      </w:r>
    </w:p>
    <w:p w14:paraId="52F1830B" w14:textId="77777777" w:rsidR="009D22E9" w:rsidRDefault="009D22E9" w:rsidP="00346DB9">
      <w:pPr>
        <w:autoSpaceDE w:val="0"/>
        <w:autoSpaceDN w:val="0"/>
        <w:adjustRightInd w:val="0"/>
        <w:rPr>
          <w:b/>
        </w:rPr>
      </w:pPr>
    </w:p>
    <w:p w14:paraId="68054E45" w14:textId="77777777" w:rsidR="00E63E6C" w:rsidRPr="00E74AD3" w:rsidRDefault="00E63E6C" w:rsidP="00E63E6C">
      <w:pPr>
        <w:autoSpaceDE w:val="0"/>
        <w:autoSpaceDN w:val="0"/>
        <w:adjustRightInd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1. </w:t>
      </w:r>
      <w:r w:rsidRPr="00E74AD3">
        <w:rPr>
          <w:rFonts w:cs="Times New Roman"/>
          <w:b/>
          <w:bCs/>
        </w:rPr>
        <w:t xml:space="preserve">Perils </w:t>
      </w:r>
      <w:proofErr w:type="gramStart"/>
      <w:r w:rsidRPr="00E74AD3">
        <w:rPr>
          <w:rFonts w:cs="Times New Roman"/>
          <w:b/>
          <w:bCs/>
        </w:rPr>
        <w:t>Of</w:t>
      </w:r>
      <w:proofErr w:type="gramEnd"/>
      <w:r w:rsidRPr="00E74AD3">
        <w:rPr>
          <w:rFonts w:cs="Times New Roman"/>
          <w:b/>
          <w:bCs/>
        </w:rPr>
        <w:t xml:space="preserve"> Publishing Pursuit</w:t>
      </w:r>
    </w:p>
    <w:p w14:paraId="2E98900C" w14:textId="77777777" w:rsidR="00E63E6C" w:rsidRPr="0041182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2DDAF42D" w14:textId="77777777" w:rsidR="00E63E6C" w:rsidRPr="0041182C" w:rsidRDefault="00E63E6C" w:rsidP="00E63E6C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Pauline, i</w:t>
      </w:r>
      <w:r w:rsidRPr="0041182C">
        <w:rPr>
          <w:rFonts w:cs="Times New Roman"/>
        </w:rPr>
        <w:t xml:space="preserve">f </w:t>
      </w:r>
      <w:r>
        <w:rPr>
          <w:rFonts w:cs="Times New Roman"/>
        </w:rPr>
        <w:t>you</w:t>
      </w:r>
      <w:r w:rsidRPr="0041182C">
        <w:rPr>
          <w:rFonts w:cs="Times New Roman"/>
        </w:rPr>
        <w:t xml:space="preserve"> really do</w:t>
      </w:r>
      <w:r>
        <w:rPr>
          <w:rFonts w:cs="Times New Roman"/>
        </w:rPr>
        <w:t xml:space="preserve"> not</w:t>
      </w:r>
      <w:r w:rsidRPr="0041182C">
        <w:rPr>
          <w:rFonts w:cs="Times New Roman"/>
        </w:rPr>
        <w:t xml:space="preserve"> like rejection</w:t>
      </w:r>
      <w:r>
        <w:rPr>
          <w:rFonts w:cs="Times New Roman"/>
        </w:rPr>
        <w:t>,</w:t>
      </w:r>
    </w:p>
    <w:p w14:paraId="43D637B1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41182C">
        <w:rPr>
          <w:rFonts w:cs="Times New Roman"/>
        </w:rPr>
        <w:t xml:space="preserve">unless you’re </w:t>
      </w:r>
      <w:r>
        <w:rPr>
          <w:rFonts w:cs="Times New Roman"/>
        </w:rPr>
        <w:t>among perhaps less than a handful</w:t>
      </w:r>
    </w:p>
    <w:p w14:paraId="0C2356DF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of bullet-proof</w:t>
      </w:r>
      <w:r w:rsidRPr="0041182C">
        <w:rPr>
          <w:rFonts w:cs="Times New Roman"/>
        </w:rPr>
        <w:t xml:space="preserve"> household-name poet</w:t>
      </w:r>
      <w:r>
        <w:rPr>
          <w:rFonts w:cs="Times New Roman"/>
        </w:rPr>
        <w:t>s</w:t>
      </w:r>
    </w:p>
    <w:p w14:paraId="42C86D1F" w14:textId="77777777" w:rsidR="00E63E6C" w:rsidRPr="0041182C" w:rsidRDefault="00E63E6C" w:rsidP="00E63E6C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(</w:t>
      </w:r>
      <w:proofErr w:type="gramStart"/>
      <w:r>
        <w:rPr>
          <w:rFonts w:cs="Times New Roman"/>
        </w:rPr>
        <w:t>most</w:t>
      </w:r>
      <w:proofErr w:type="gramEnd"/>
      <w:r>
        <w:rPr>
          <w:rFonts w:cs="Times New Roman"/>
        </w:rPr>
        <w:t xml:space="preserve"> of whom are dead before remembered);</w:t>
      </w:r>
    </w:p>
    <w:p w14:paraId="1E0F1C60" w14:textId="77777777" w:rsidR="00E63E6C" w:rsidRPr="0041182C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41182C">
        <w:rPr>
          <w:rFonts w:cs="Times New Roman"/>
        </w:rPr>
        <w:t>it</w:t>
      </w:r>
      <w:r>
        <w:rPr>
          <w:rFonts w:cs="Times New Roman"/>
        </w:rPr>
        <w:t xml:space="preserve"> is</w:t>
      </w:r>
      <w:r w:rsidRPr="0041182C">
        <w:rPr>
          <w:rFonts w:cs="Times New Roman"/>
        </w:rPr>
        <w:t xml:space="preserve"> probably</w:t>
      </w:r>
      <w:r>
        <w:rPr>
          <w:rFonts w:cs="Times New Roman"/>
        </w:rPr>
        <w:t xml:space="preserve"> better, </w:t>
      </w:r>
      <w:r w:rsidRPr="0041182C">
        <w:rPr>
          <w:rFonts w:cs="Times New Roman"/>
        </w:rPr>
        <w:t xml:space="preserve">other things </w:t>
      </w:r>
      <w:r>
        <w:rPr>
          <w:rFonts w:cs="Times New Roman"/>
        </w:rPr>
        <w:t xml:space="preserve">being </w:t>
      </w:r>
      <w:r w:rsidRPr="0041182C">
        <w:rPr>
          <w:rFonts w:cs="Times New Roman"/>
        </w:rPr>
        <w:t>equal</w:t>
      </w:r>
      <w:r>
        <w:rPr>
          <w:rFonts w:cs="Times New Roman"/>
        </w:rPr>
        <w:t>,</w:t>
      </w:r>
    </w:p>
    <w:p w14:paraId="44C047BF" w14:textId="77777777" w:rsidR="00E63E6C" w:rsidRDefault="00E63E6C" w:rsidP="00E63E6C">
      <w:pPr>
        <w:rPr>
          <w:rFonts w:cs="Times New Roman"/>
        </w:rPr>
      </w:pPr>
      <w:r>
        <w:rPr>
          <w:rFonts w:cs="Times New Roman"/>
        </w:rPr>
        <w:t xml:space="preserve">that </w:t>
      </w:r>
      <w:r w:rsidRPr="0041182C">
        <w:rPr>
          <w:rFonts w:cs="Times New Roman"/>
        </w:rPr>
        <w:t xml:space="preserve">don’t </w:t>
      </w:r>
      <w:r>
        <w:rPr>
          <w:rFonts w:cs="Times New Roman"/>
        </w:rPr>
        <w:t xml:space="preserve">try to </w:t>
      </w:r>
      <w:r w:rsidRPr="0041182C">
        <w:rPr>
          <w:rFonts w:cs="Times New Roman"/>
        </w:rPr>
        <w:t>become one</w:t>
      </w:r>
      <w:r>
        <w:rPr>
          <w:rFonts w:cs="Times New Roman"/>
        </w:rPr>
        <w:t>;</w:t>
      </w:r>
    </w:p>
    <w:p w14:paraId="1F8D3F0F" w14:textId="77777777" w:rsidR="00E63E6C" w:rsidRDefault="00E63E6C" w:rsidP="00E63E6C">
      <w:pPr>
        <w:rPr>
          <w:rFonts w:cs="Times New Roman"/>
        </w:rPr>
      </w:pPr>
      <w:r>
        <w:rPr>
          <w:rFonts w:cs="Times New Roman"/>
        </w:rPr>
        <w:t xml:space="preserve">particularly now during fast-paced civilization which undervalues </w:t>
      </w:r>
    </w:p>
    <w:p w14:paraId="08B8DFAB" w14:textId="77777777" w:rsidR="00E63E6C" w:rsidRDefault="00E63E6C" w:rsidP="00E63E6C">
      <w:pPr>
        <w:rPr>
          <w:rFonts w:cs="Times New Roman"/>
        </w:rPr>
      </w:pPr>
      <w:r>
        <w:rPr>
          <w:rFonts w:cs="Times New Roman"/>
        </w:rPr>
        <w:t xml:space="preserve">slowing-down </w:t>
      </w:r>
    </w:p>
    <w:p w14:paraId="376965F5" w14:textId="77777777" w:rsidR="00E63E6C" w:rsidRDefault="00E63E6C" w:rsidP="00E63E6C">
      <w:pPr>
        <w:rPr>
          <w:rFonts w:cs="Times New Roman"/>
        </w:rPr>
      </w:pPr>
      <w:r>
        <w:rPr>
          <w:rFonts w:cs="Times New Roman"/>
        </w:rPr>
        <w:t xml:space="preserve">to digest </w:t>
      </w:r>
    </w:p>
    <w:p w14:paraId="617942BE" w14:textId="77777777" w:rsidR="00E63E6C" w:rsidRDefault="00E63E6C" w:rsidP="00E63E6C">
      <w:pPr>
        <w:rPr>
          <w:rFonts w:cs="Times New Roman"/>
        </w:rPr>
      </w:pPr>
      <w:r>
        <w:rPr>
          <w:rFonts w:cs="Times New Roman"/>
        </w:rPr>
        <w:t xml:space="preserve">an increasingly </w:t>
      </w:r>
    </w:p>
    <w:p w14:paraId="04024B98" w14:textId="77777777" w:rsidR="00E63E6C" w:rsidRDefault="00E63E6C" w:rsidP="00E63E6C">
      <w:pPr>
        <w:rPr>
          <w:rFonts w:cs="Times New Roman"/>
        </w:rPr>
      </w:pPr>
      <w:r>
        <w:rPr>
          <w:rFonts w:cs="Times New Roman"/>
        </w:rPr>
        <w:t xml:space="preserve">unpopular </w:t>
      </w:r>
      <w:proofErr w:type="spellStart"/>
      <w:r>
        <w:rPr>
          <w:rFonts w:cs="Times New Roman"/>
        </w:rPr>
        <w:t>oervre</w:t>
      </w:r>
      <w:proofErr w:type="spellEnd"/>
    </w:p>
    <w:p w14:paraId="671AAE27" w14:textId="77777777" w:rsidR="00E63E6C" w:rsidRDefault="00E63E6C" w:rsidP="00E63E6C">
      <w:pPr>
        <w:rPr>
          <w:rFonts w:cs="Times New Roman"/>
        </w:rPr>
      </w:pPr>
    </w:p>
    <w:p w14:paraId="05980742" w14:textId="77777777" w:rsidR="00E63E6C" w:rsidRDefault="00E63E6C" w:rsidP="00E63E6C">
      <w:pPr>
        <w:rPr>
          <w:rFonts w:cs="Times New Roman"/>
        </w:rPr>
      </w:pPr>
      <w:r>
        <w:rPr>
          <w:rFonts w:cs="Times New Roman"/>
        </w:rPr>
        <w:t xml:space="preserve">during our rolling-eleven dicey digital age </w:t>
      </w:r>
    </w:p>
    <w:p w14:paraId="345B1078" w14:textId="77777777" w:rsidR="00E63E6C" w:rsidRDefault="00E63E6C" w:rsidP="00E63E6C">
      <w:pPr>
        <w:rPr>
          <w:rFonts w:cs="Times New Roman"/>
        </w:rPr>
      </w:pPr>
      <w:r>
        <w:rPr>
          <w:rFonts w:cs="Times New Roman"/>
        </w:rPr>
        <w:t xml:space="preserve">when it’s so disturbingly easy </w:t>
      </w:r>
    </w:p>
    <w:p w14:paraId="2493ACDA" w14:textId="77777777" w:rsidR="00E63E6C" w:rsidRDefault="00E63E6C" w:rsidP="00E63E6C">
      <w:pPr>
        <w:rPr>
          <w:rFonts w:cs="Times New Roman"/>
        </w:rPr>
      </w:pPr>
      <w:r>
        <w:rPr>
          <w:rFonts w:cs="Times New Roman"/>
        </w:rPr>
        <w:t xml:space="preserve">just clicking to re/re/re/submit same pieces </w:t>
      </w:r>
    </w:p>
    <w:p w14:paraId="505AF831" w14:textId="77777777" w:rsidR="00E63E6C" w:rsidRDefault="00E63E6C" w:rsidP="00E63E6C">
      <w:pPr>
        <w:rPr>
          <w:rFonts w:cs="Times New Roman"/>
        </w:rPr>
      </w:pPr>
      <w:r>
        <w:rPr>
          <w:rFonts w:cs="Times New Roman"/>
        </w:rPr>
        <w:t xml:space="preserve">to infinite journals obviously can’t read deluge before generic, </w:t>
      </w:r>
      <w:proofErr w:type="gramStart"/>
      <w:r w:rsidRPr="00594C56">
        <w:rPr>
          <w:rFonts w:cs="Times New Roman"/>
          <w:i/>
          <w:iCs/>
        </w:rPr>
        <w:t>Unfortunately</w:t>
      </w:r>
      <w:proofErr w:type="gramEnd"/>
      <w:r>
        <w:rPr>
          <w:rFonts w:cs="Times New Roman"/>
        </w:rPr>
        <w:t>…</w:t>
      </w:r>
    </w:p>
    <w:p w14:paraId="4CF05734" w14:textId="77777777" w:rsidR="00E63E6C" w:rsidRDefault="00E63E6C" w:rsidP="00E63E6C">
      <w:pPr>
        <w:rPr>
          <w:rFonts w:cs="Times New Roman"/>
        </w:rPr>
      </w:pPr>
      <w:proofErr w:type="spellStart"/>
      <w:r>
        <w:rPr>
          <w:rFonts w:cs="Times New Roman"/>
        </w:rPr>
        <w:t>sorta</w:t>
      </w:r>
      <w:proofErr w:type="spellEnd"/>
      <w:r>
        <w:rPr>
          <w:rFonts w:cs="Times New Roman"/>
        </w:rPr>
        <w:t xml:space="preserve"> like kids’ outa-control slap-happy college applications;</w:t>
      </w:r>
    </w:p>
    <w:p w14:paraId="3B4E32D8" w14:textId="77777777" w:rsidR="00E63E6C" w:rsidRDefault="00E63E6C" w:rsidP="00E63E6C">
      <w:pPr>
        <w:rPr>
          <w:rFonts w:cs="Times New Roman"/>
        </w:rPr>
      </w:pPr>
      <w:r>
        <w:rPr>
          <w:rFonts w:cs="Times New Roman"/>
        </w:rPr>
        <w:t xml:space="preserve">compared to laborious good old days </w:t>
      </w:r>
    </w:p>
    <w:p w14:paraId="420150DA" w14:textId="77777777" w:rsidR="00E63E6C" w:rsidRDefault="00E63E6C" w:rsidP="00E63E6C">
      <w:pPr>
        <w:rPr>
          <w:rFonts w:cs="Times New Roman"/>
        </w:rPr>
      </w:pPr>
      <w:r>
        <w:rPr>
          <w:rFonts w:cs="Times New Roman"/>
        </w:rPr>
        <w:t>of licking individual envelopes plus stamps</w:t>
      </w:r>
    </w:p>
    <w:p w14:paraId="47878081" w14:textId="77777777" w:rsidR="00E63E6C" w:rsidRDefault="00E63E6C" w:rsidP="00E63E6C">
      <w:pPr>
        <w:rPr>
          <w:rFonts w:cs="Times New Roman"/>
        </w:rPr>
      </w:pPr>
      <w:r>
        <w:rPr>
          <w:rFonts w:cs="Times New Roman"/>
        </w:rPr>
        <w:t xml:space="preserve">-- even pre-printer typewriter or earlier handwritten eras </w:t>
      </w:r>
    </w:p>
    <w:p w14:paraId="3459AF61" w14:textId="77777777" w:rsidR="00E63E6C" w:rsidRDefault="00E63E6C" w:rsidP="00E63E6C">
      <w:pPr>
        <w:rPr>
          <w:rFonts w:cs="Times New Roman"/>
        </w:rPr>
      </w:pPr>
      <w:r>
        <w:rPr>
          <w:rFonts w:cs="Times New Roman"/>
        </w:rPr>
        <w:t>where Ger enclosed only original and kept carbon copy</w:t>
      </w:r>
    </w:p>
    <w:p w14:paraId="6FA9DFE5" w14:textId="77777777" w:rsidR="00E63E6C" w:rsidRDefault="00E63E6C" w:rsidP="00E63E6C">
      <w:pPr>
        <w:rPr>
          <w:rFonts w:cs="Times New Roman"/>
        </w:rPr>
      </w:pPr>
      <w:r>
        <w:rPr>
          <w:rFonts w:cs="Times New Roman"/>
        </w:rPr>
        <w:t>before dropping letter in the postbox</w:t>
      </w:r>
    </w:p>
    <w:p w14:paraId="62FF5537" w14:textId="77777777" w:rsidR="00E63E6C" w:rsidRDefault="00E63E6C" w:rsidP="00E63E6C">
      <w:pPr>
        <w:rPr>
          <w:rFonts w:cs="Times New Roman"/>
        </w:rPr>
      </w:pPr>
      <w:r>
        <w:rPr>
          <w:rFonts w:cs="Times New Roman"/>
        </w:rPr>
        <w:t>then waited an eternity for their considered response by return snail mail.</w:t>
      </w:r>
    </w:p>
    <w:p w14:paraId="5FFBEB7C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5E85E14A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5120CDA4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727DECC9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63F1BD8C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4C019EAB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7530D4CB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6D60654E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261B6164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0373FD24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13C31051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3D55BCC8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1D3817D4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0BF6EB52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1AAE7152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313E2A09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38DF6D8B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6E7A31E7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60D964E6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0F00C0AC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2AEC364A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42EB8A60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61286861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66393378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3B786174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143F7756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61D1C9B3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4833BF5A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0440CC0C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44E08E7F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2. </w:t>
      </w:r>
      <w:r w:rsidRPr="0061061B">
        <w:rPr>
          <w:rFonts w:cs="Times New Roman"/>
          <w:b/>
          <w:bCs/>
        </w:rPr>
        <w:t xml:space="preserve">Ars </w:t>
      </w:r>
      <w:proofErr w:type="spellStart"/>
      <w:r w:rsidRPr="0061061B">
        <w:rPr>
          <w:rFonts w:cs="Times New Roman"/>
          <w:b/>
          <w:bCs/>
        </w:rPr>
        <w:t>Pathetica</w:t>
      </w:r>
      <w:proofErr w:type="spellEnd"/>
    </w:p>
    <w:p w14:paraId="75C7896E" w14:textId="77777777" w:rsidR="00E63E6C" w:rsidRDefault="00E63E6C" w:rsidP="00E63E6C">
      <w:pPr>
        <w:autoSpaceDE w:val="0"/>
        <w:autoSpaceDN w:val="0"/>
        <w:adjustRightInd w:val="0"/>
        <w:rPr>
          <w:rFonts w:cs="Times New Roman"/>
        </w:rPr>
      </w:pPr>
    </w:p>
    <w:p w14:paraId="02F0455D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 xml:space="preserve">On yet another apparent eve of </w:t>
      </w:r>
      <w:r>
        <w:rPr>
          <w:rFonts w:cs="Times New Roman"/>
        </w:rPr>
        <w:t xml:space="preserve">the </w:t>
      </w:r>
      <w:r w:rsidRPr="0061061B">
        <w:rPr>
          <w:rFonts w:cs="Times New Roman"/>
        </w:rPr>
        <w:t>ultimate return to Eden</w:t>
      </w:r>
    </w:p>
    <w:p w14:paraId="56A1B2C3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this instance that inoculations may stay contagion’s course</w:t>
      </w:r>
    </w:p>
    <w:p w14:paraId="1453C29B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I have a dream</w:t>
      </w:r>
      <w:proofErr w:type="gramStart"/>
      <w:r w:rsidRPr="0061061B">
        <w:rPr>
          <w:rFonts w:cs="Times New Roman"/>
        </w:rPr>
        <w:t>….really</w:t>
      </w:r>
      <w:proofErr w:type="gramEnd"/>
      <w:r w:rsidRPr="0061061B">
        <w:rPr>
          <w:rFonts w:cs="Times New Roman"/>
        </w:rPr>
        <w:t xml:space="preserve"> more and more nightmare</w:t>
      </w:r>
    </w:p>
    <w:p w14:paraId="6C5D5DAB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our kitchen floors will remain soaked by soapy</w:t>
      </w:r>
    </w:p>
    <w:p w14:paraId="54DF4D26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scum coming from dishwasher while we try</w:t>
      </w:r>
    </w:p>
    <w:p w14:paraId="159F9787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to sleep (or maybe pipes leak under sink?)</w:t>
      </w:r>
    </w:p>
    <w:p w14:paraId="2684DF06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 xml:space="preserve">well as gradually all </w:t>
      </w:r>
      <w:proofErr w:type="spellStart"/>
      <w:r w:rsidRPr="0061061B">
        <w:rPr>
          <w:rFonts w:cs="Times New Roman"/>
        </w:rPr>
        <w:t>electricity’ll</w:t>
      </w:r>
      <w:proofErr w:type="spellEnd"/>
      <w:r w:rsidRPr="0061061B">
        <w:rPr>
          <w:rFonts w:cs="Times New Roman"/>
        </w:rPr>
        <w:t xml:space="preserve"> be lost</w:t>
      </w:r>
    </w:p>
    <w:p w14:paraId="526CBFDF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beyond current driveway, garage,</w:t>
      </w:r>
    </w:p>
    <w:p w14:paraId="3109ADEC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 xml:space="preserve">bedroom overhead plus porch </w:t>
      </w:r>
    </w:p>
    <w:p w14:paraId="5B61FD64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lights --- to leave us in total</w:t>
      </w:r>
    </w:p>
    <w:p w14:paraId="5942CA2E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darkness for much/ entire</w:t>
      </w:r>
    </w:p>
    <w:p w14:paraId="72533347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remaining time, unable,</w:t>
      </w:r>
    </w:p>
    <w:p w14:paraId="7CE3328F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maybe just unwilling,</w:t>
      </w:r>
    </w:p>
    <w:p w14:paraId="33179D3F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to let work-persons</w:t>
      </w:r>
    </w:p>
    <w:p w14:paraId="2BF8591F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inside this fortress</w:t>
      </w:r>
    </w:p>
    <w:p w14:paraId="717FCEEE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until death do us</w:t>
      </w:r>
    </w:p>
    <w:p w14:paraId="4F32640A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at last, alas, part.</w:t>
      </w:r>
    </w:p>
    <w:p w14:paraId="5B34BCE8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Current wishes</w:t>
      </w:r>
    </w:p>
    <w:p w14:paraId="113FF1FE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 xml:space="preserve">are to get out </w:t>
      </w:r>
    </w:p>
    <w:p w14:paraId="5D334B5A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 xml:space="preserve">now -- to live </w:t>
      </w:r>
    </w:p>
    <w:p w14:paraId="13DEB0BC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not just write</w:t>
      </w:r>
    </w:p>
    <w:p w14:paraId="612EEB7F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around how</w:t>
      </w:r>
    </w:p>
    <w:p w14:paraId="600D40C0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moronically</w:t>
      </w:r>
    </w:p>
    <w:p w14:paraId="7779E8E1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diminished</w:t>
      </w:r>
    </w:p>
    <w:p w14:paraId="1AE7E57E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existence</w:t>
      </w:r>
    </w:p>
    <w:p w14:paraId="4D5BE006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>appears</w:t>
      </w:r>
    </w:p>
    <w:p w14:paraId="58AE2A6F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 w:rsidRPr="0061061B">
        <w:rPr>
          <w:rFonts w:cs="Times New Roman"/>
        </w:rPr>
        <w:t xml:space="preserve">locked </w:t>
      </w:r>
    </w:p>
    <w:p w14:paraId="2C9EBF83" w14:textId="77777777" w:rsidR="00E63E6C" w:rsidRPr="0061061B" w:rsidRDefault="00E63E6C" w:rsidP="00E63E6C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</w:t>
      </w:r>
      <w:r w:rsidRPr="0061061B">
        <w:rPr>
          <w:rFonts w:cs="Times New Roman"/>
        </w:rPr>
        <w:t>n here</w:t>
      </w:r>
    </w:p>
    <w:p w14:paraId="6125E09A" w14:textId="77777777" w:rsidR="00E63E6C" w:rsidRPr="0061061B" w:rsidRDefault="00E63E6C" w:rsidP="00E63E6C">
      <w:pPr>
        <w:rPr>
          <w:rFonts w:cs="Times New Roman"/>
        </w:rPr>
      </w:pPr>
      <w:r w:rsidRPr="0061061B">
        <w:rPr>
          <w:rFonts w:cs="Times New Roman"/>
        </w:rPr>
        <w:t>as such.</w:t>
      </w:r>
    </w:p>
    <w:p w14:paraId="15BEE578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63523F7B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5207A589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15B7D71A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1724F30C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57D4447B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037B61CD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1EB3F42C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55C49915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759D744B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2ED6CF2E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2E341D70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3DF72636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039B1433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35A89CCB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66855AB7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0CDC611A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10E5A1FF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79E9ED5F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3E0965B2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53AD9FED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2D9B7979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0ACC0CD3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21ADF68F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73F8EF1C" w14:textId="77777777" w:rsidR="00E63E6C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</w:p>
    <w:p w14:paraId="13F1270E" w14:textId="29D88F29" w:rsidR="00346DB9" w:rsidRPr="00D0481E" w:rsidRDefault="00E63E6C" w:rsidP="00346DB9">
      <w:pPr>
        <w:autoSpaceDE w:val="0"/>
        <w:autoSpaceDN w:val="0"/>
        <w:adjustRightInd w:val="0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3. </w:t>
      </w:r>
      <w:r w:rsidR="00346DB9" w:rsidRPr="00D0481E">
        <w:rPr>
          <w:rFonts w:cs="Times New Roman"/>
          <w:b/>
        </w:rPr>
        <w:t xml:space="preserve">Nostalgic Hardhat </w:t>
      </w:r>
      <w:proofErr w:type="spellStart"/>
      <w:r w:rsidR="00346DB9" w:rsidRPr="00D0481E">
        <w:rPr>
          <w:rFonts w:cs="Times New Roman"/>
          <w:b/>
        </w:rPr>
        <w:t>Arse</w:t>
      </w:r>
      <w:proofErr w:type="spellEnd"/>
      <w:r w:rsidR="00346DB9" w:rsidRPr="00D0481E">
        <w:rPr>
          <w:rFonts w:cs="Times New Roman"/>
          <w:b/>
        </w:rPr>
        <w:t xml:space="preserve"> </w:t>
      </w:r>
      <w:r w:rsidR="00346DB9" w:rsidRPr="00D0481E">
        <w:rPr>
          <w:rFonts w:cs="Times New Roman"/>
          <w:b/>
          <w:i/>
        </w:rPr>
        <w:t>Ars Poetica</w:t>
      </w:r>
    </w:p>
    <w:p w14:paraId="25740307" w14:textId="77777777" w:rsidR="00346DB9" w:rsidRPr="00B969C2" w:rsidRDefault="00346DB9" w:rsidP="00346DB9">
      <w:pPr>
        <w:autoSpaceDE w:val="0"/>
        <w:autoSpaceDN w:val="0"/>
        <w:adjustRightInd w:val="0"/>
        <w:rPr>
          <w:rFonts w:cs="Times New Roman"/>
        </w:rPr>
      </w:pPr>
    </w:p>
    <w:p w14:paraId="6EA4ED32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 w:rsidRPr="00B969C2">
        <w:rPr>
          <w:rFonts w:cs="Times New Roman"/>
        </w:rPr>
        <w:t xml:space="preserve">"I think about baseball when I wake up in the morning.  </w:t>
      </w:r>
    </w:p>
    <w:p w14:paraId="482C8635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 w:rsidRPr="00B969C2">
        <w:rPr>
          <w:rFonts w:cs="Times New Roman"/>
        </w:rPr>
        <w:t xml:space="preserve">I think about it all day and I think about it at night.  </w:t>
      </w:r>
    </w:p>
    <w:p w14:paraId="6F258095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 w:rsidRPr="00B969C2">
        <w:rPr>
          <w:rFonts w:cs="Times New Roman"/>
        </w:rPr>
        <w:t>The only time I don't think about it is when I'm playing it."</w:t>
      </w:r>
    </w:p>
    <w:p w14:paraId="0CC2D276" w14:textId="77777777" w:rsidR="00346DB9" w:rsidRPr="00B969C2" w:rsidRDefault="00346DB9" w:rsidP="00346DB9">
      <w:pPr>
        <w:rPr>
          <w:rFonts w:eastAsia="Times New Roman" w:cs="Times New Roman"/>
        </w:rPr>
      </w:pPr>
      <w:r w:rsidRPr="00613647">
        <w:rPr>
          <w:rFonts w:eastAsia="Times New Roman" w:cs="Times New Roman"/>
          <w:bCs/>
          <w:color w:val="222222"/>
        </w:rPr>
        <w:t xml:space="preserve">-- </w:t>
      </w:r>
      <w:r w:rsidRPr="00B969C2">
        <w:rPr>
          <w:rFonts w:eastAsia="Times New Roman" w:cs="Times New Roman"/>
          <w:bCs/>
          <w:color w:val="222222"/>
        </w:rPr>
        <w:t>Carl Yastrzemski</w:t>
      </w:r>
      <w:r w:rsidRPr="00613647">
        <w:rPr>
          <w:rFonts w:eastAsia="Times New Roman" w:cs="Times New Roman"/>
          <w:bCs/>
          <w:color w:val="222222"/>
        </w:rPr>
        <w:t>, Boston Red Sox</w:t>
      </w:r>
      <w:r>
        <w:rPr>
          <w:rFonts w:eastAsia="Times New Roman" w:cs="Times New Roman"/>
          <w:bCs/>
          <w:color w:val="222222"/>
        </w:rPr>
        <w:t xml:space="preserve"> 1967</w:t>
      </w:r>
      <w:r w:rsidRPr="00613647">
        <w:rPr>
          <w:rFonts w:eastAsia="Times New Roman" w:cs="Times New Roman"/>
          <w:bCs/>
          <w:color w:val="222222"/>
        </w:rPr>
        <w:t xml:space="preserve"> Triple Crown winner and Hall of Famer</w:t>
      </w:r>
    </w:p>
    <w:p w14:paraId="2910B5EF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</w:p>
    <w:p w14:paraId="01206D17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  <w:sectPr w:rsidR="00346DB9" w:rsidSect="00346DB9">
          <w:headerReference w:type="even" r:id="rId6"/>
          <w:headerReference w:type="default" r:id="rId7"/>
          <w:type w:val="continuous"/>
          <w:pgSz w:w="12240" w:h="15840"/>
          <w:pgMar w:top="-144" w:right="1440" w:bottom="-144" w:left="1440" w:header="720" w:footer="720" w:gutter="0"/>
          <w:cols w:space="720"/>
          <w:docGrid w:linePitch="360"/>
        </w:sectPr>
      </w:pPr>
    </w:p>
    <w:p w14:paraId="5405C7F9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Poetry in commotion,</w:t>
      </w:r>
    </w:p>
    <w:p w14:paraId="7CD57345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proofErr w:type="spellStart"/>
      <w:r>
        <w:rPr>
          <w:rFonts w:cs="Times New Roman"/>
        </w:rPr>
        <w:t>Yaz</w:t>
      </w:r>
      <w:proofErr w:type="spellEnd"/>
      <w:r>
        <w:rPr>
          <w:rFonts w:cs="Times New Roman"/>
        </w:rPr>
        <w:t xml:space="preserve"> went to work </w:t>
      </w:r>
    </w:p>
    <w:p w14:paraId="23B4253D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hard every day </w:t>
      </w:r>
    </w:p>
    <w:p w14:paraId="510562B6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and expected</w:t>
      </w:r>
    </w:p>
    <w:p w14:paraId="56A8B9E1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teammates</w:t>
      </w:r>
    </w:p>
    <w:p w14:paraId="21EFDDCF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to get in</w:t>
      </w:r>
    </w:p>
    <w:p w14:paraId="0A1D055A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line.</w:t>
      </w:r>
    </w:p>
    <w:p w14:paraId="1662F52F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</w:p>
    <w:p w14:paraId="6D64DB59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You are a role-model</w:t>
      </w:r>
    </w:p>
    <w:p w14:paraId="513FC5EA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for me, maybe why </w:t>
      </w:r>
    </w:p>
    <w:p w14:paraId="16988118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I took a nickname </w:t>
      </w:r>
    </w:p>
    <w:p w14:paraId="739D3C73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when grandson</w:t>
      </w:r>
    </w:p>
    <w:p w14:paraId="7224F399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proofErr w:type="spellStart"/>
      <w:r>
        <w:rPr>
          <w:rFonts w:cs="Times New Roman"/>
        </w:rPr>
        <w:t>numero</w:t>
      </w:r>
      <w:proofErr w:type="spellEnd"/>
      <w:r>
        <w:rPr>
          <w:rFonts w:cs="Times New Roman"/>
        </w:rPr>
        <w:t xml:space="preserve"> uno</w:t>
      </w:r>
    </w:p>
    <w:p w14:paraId="0EA21D1C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was born of</w:t>
      </w:r>
    </w:p>
    <w:p w14:paraId="7C437DA1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Coach(</w:t>
      </w:r>
      <w:proofErr w:type="spellStart"/>
      <w:r>
        <w:rPr>
          <w:rFonts w:cs="Times New Roman"/>
        </w:rPr>
        <w:t>ie</w:t>
      </w:r>
      <w:proofErr w:type="spellEnd"/>
      <w:r>
        <w:rPr>
          <w:rFonts w:cs="Times New Roman"/>
        </w:rPr>
        <w:t>)</w:t>
      </w:r>
    </w:p>
    <w:p w14:paraId="44378E1D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</w:p>
    <w:p w14:paraId="2253B57F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hoping that moniker</w:t>
      </w:r>
    </w:p>
    <w:p w14:paraId="00667D24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would eventually</w:t>
      </w:r>
    </w:p>
    <w:p w14:paraId="76DB83CC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lead to </w:t>
      </w:r>
      <w:proofErr w:type="spellStart"/>
      <w:r>
        <w:rPr>
          <w:rFonts w:cs="Times New Roman"/>
        </w:rPr>
        <w:t>mucho</w:t>
      </w:r>
      <w:proofErr w:type="spellEnd"/>
    </w:p>
    <w:p w14:paraId="5E5C3261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proofErr w:type="spellStart"/>
      <w:r>
        <w:rPr>
          <w:rFonts w:cs="Times New Roman"/>
        </w:rPr>
        <w:t>more’n</w:t>
      </w:r>
      <w:proofErr w:type="spellEnd"/>
      <w:r>
        <w:rPr>
          <w:rFonts w:cs="Times New Roman"/>
        </w:rPr>
        <w:t xml:space="preserve"> more</w:t>
      </w:r>
    </w:p>
    <w:p w14:paraId="1205927A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sports in </w:t>
      </w:r>
      <w:proofErr w:type="gramStart"/>
      <w:r>
        <w:rPr>
          <w:rFonts w:cs="Times New Roman"/>
        </w:rPr>
        <w:t>our</w:t>
      </w:r>
      <w:proofErr w:type="gramEnd"/>
    </w:p>
    <w:p w14:paraId="7AD1009F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otherwise </w:t>
      </w:r>
    </w:p>
    <w:p w14:paraId="3F11DDB5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too</w:t>
      </w:r>
    </w:p>
    <w:p w14:paraId="2B732BAB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</w:p>
    <w:p w14:paraId="7C5EFA76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pointy-head intellectual</w:t>
      </w:r>
    </w:p>
    <w:p w14:paraId="62BB7BAC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family – Carl, I say</w:t>
      </w:r>
    </w:p>
    <w:p w14:paraId="4D846A99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this really not as</w:t>
      </w:r>
    </w:p>
    <w:p w14:paraId="6BFA45BF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 grand slam on</w:t>
      </w:r>
    </w:p>
    <w:p w14:paraId="7B52AC3D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mother nature </w:t>
      </w:r>
    </w:p>
    <w:p w14:paraId="2DA6AA1B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or fam nurture</w:t>
      </w:r>
    </w:p>
    <w:p w14:paraId="6DD890B8" w14:textId="13028400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-- rather </w:t>
      </w:r>
    </w:p>
    <w:p w14:paraId="628EA154" w14:textId="14D00F9A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</w:p>
    <w:p w14:paraId="68EA205B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to expand those possibilities</w:t>
      </w:r>
    </w:p>
    <w:p w14:paraId="78E8230A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which I have always loved</w:t>
      </w:r>
    </w:p>
    <w:p w14:paraId="7C952A9E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on playing fields well as</w:t>
      </w:r>
    </w:p>
    <w:p w14:paraId="0190F680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in libraries. However, </w:t>
      </w:r>
    </w:p>
    <w:p w14:paraId="314D2CCC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now try as Coach did</w:t>
      </w:r>
    </w:p>
    <w:p w14:paraId="78BC4C99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 had absolute nada</w:t>
      </w:r>
    </w:p>
    <w:p w14:paraId="6AD381A7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success</w:t>
      </w:r>
    </w:p>
    <w:p w14:paraId="4F21D3D6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</w:p>
    <w:p w14:paraId="5FC88F6F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proofErr w:type="gramStart"/>
      <w:r>
        <w:rPr>
          <w:rFonts w:cs="Times New Roman"/>
        </w:rPr>
        <w:t>….that</w:t>
      </w:r>
      <w:proofErr w:type="gramEnd"/>
      <w:r>
        <w:rPr>
          <w:rFonts w:cs="Times New Roman"/>
        </w:rPr>
        <w:t xml:space="preserve"> is until grandchild </w:t>
      </w:r>
    </w:p>
    <w:p w14:paraId="2C33753C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proofErr w:type="spellStart"/>
      <w:r>
        <w:rPr>
          <w:rFonts w:cs="Times New Roman"/>
        </w:rPr>
        <w:t>numero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quatro</w:t>
      </w:r>
      <w:proofErr w:type="spellEnd"/>
      <w:r>
        <w:rPr>
          <w:rFonts w:cs="Times New Roman"/>
        </w:rPr>
        <w:t xml:space="preserve"> (6/6 boys)</w:t>
      </w:r>
    </w:p>
    <w:p w14:paraId="4D254574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-- sired by a different</w:t>
      </w:r>
    </w:p>
    <w:p w14:paraId="29E657FF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proofErr w:type="spellStart"/>
      <w:r>
        <w:rPr>
          <w:rFonts w:cs="Times New Roman"/>
        </w:rPr>
        <w:t>kinda</w:t>
      </w:r>
      <w:proofErr w:type="spellEnd"/>
      <w:r>
        <w:rPr>
          <w:rFonts w:cs="Times New Roman"/>
        </w:rPr>
        <w:t xml:space="preserve"> father, </w:t>
      </w:r>
      <w:proofErr w:type="spellStart"/>
      <w:r>
        <w:rPr>
          <w:rFonts w:cs="Times New Roman"/>
        </w:rPr>
        <w:t>Liavy</w:t>
      </w:r>
      <w:proofErr w:type="spellEnd"/>
    </w:p>
    <w:p w14:paraId="04CA97D9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seemed au naturel</w:t>
      </w:r>
    </w:p>
    <w:p w14:paraId="6B301AE0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happily taking to</w:t>
      </w:r>
    </w:p>
    <w:p w14:paraId="2F83E24F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balls</w:t>
      </w:r>
    </w:p>
    <w:p w14:paraId="718DCFEE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</w:p>
    <w:p w14:paraId="686ED87E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of different sorts, kicking </w:t>
      </w:r>
    </w:p>
    <w:p w14:paraId="7F743D80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soccer goals (his abba*’s</w:t>
      </w:r>
    </w:p>
    <w:p w14:paraId="29684EA3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Sephardic**), tossing </w:t>
      </w:r>
    </w:p>
    <w:p w14:paraId="219D95DD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 hoops, punting,</w:t>
      </w:r>
    </w:p>
    <w:p w14:paraId="358B002D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hitting hard ones</w:t>
      </w:r>
    </w:p>
    <w:p w14:paraId="30927D5D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with wood bats,</w:t>
      </w:r>
    </w:p>
    <w:p w14:paraId="7EE02968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etcetera.</w:t>
      </w:r>
    </w:p>
    <w:p w14:paraId="78A165B3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</w:p>
    <w:p w14:paraId="62C78C05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So </w:t>
      </w:r>
      <w:proofErr w:type="spellStart"/>
      <w:r>
        <w:rPr>
          <w:rFonts w:cs="Times New Roman"/>
        </w:rPr>
        <w:t>looong</w:t>
      </w:r>
      <w:proofErr w:type="spellEnd"/>
      <w:r>
        <w:rPr>
          <w:rFonts w:cs="Times New Roman"/>
        </w:rPr>
        <w:t xml:space="preserve"> summer days,</w:t>
      </w:r>
    </w:p>
    <w:p w14:paraId="1C538FBC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we bike, scoot, heave</w:t>
      </w:r>
    </w:p>
    <w:p w14:paraId="4CBDD2B2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branches, run, amble</w:t>
      </w:r>
    </w:p>
    <w:p w14:paraId="2948E7BC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on sidewalk edges,</w:t>
      </w:r>
    </w:p>
    <w:p w14:paraId="6CEECE71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skateboard, sling </w:t>
      </w:r>
    </w:p>
    <w:p w14:paraId="2072B944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Frisbees like </w:t>
      </w:r>
      <w:proofErr w:type="gramStart"/>
      <w:r>
        <w:rPr>
          <w:rFonts w:cs="Times New Roman"/>
        </w:rPr>
        <w:t>my</w:t>
      </w:r>
      <w:proofErr w:type="gramEnd"/>
    </w:p>
    <w:p w14:paraId="410D3D63" w14:textId="1AB1AFD1" w:rsidR="00346DB9" w:rsidRDefault="00346DB9" w:rsidP="00346DB9">
      <w:pPr>
        <w:autoSpaceDE w:val="0"/>
        <w:autoSpaceDN w:val="0"/>
        <w:adjustRightInd w:val="0"/>
        <w:rPr>
          <w:rFonts w:cs="Times New Roman"/>
        </w:rPr>
        <w:sectPr w:rsidR="00346DB9" w:rsidSect="00346DB9">
          <w:type w:val="continuous"/>
          <w:pgSz w:w="12240" w:h="15840"/>
          <w:pgMar w:top="-144" w:right="1440" w:bottom="-144" w:left="1440" w:header="720" w:footer="720" w:gutter="0"/>
          <w:cols w:num="2" w:space="720"/>
          <w:docGrid w:linePitch="360"/>
        </w:sectPr>
      </w:pPr>
      <w:proofErr w:type="spellStart"/>
      <w:r>
        <w:rPr>
          <w:rFonts w:cs="Times New Roman"/>
        </w:rPr>
        <w:t>kidhood</w:t>
      </w:r>
      <w:proofErr w:type="spellEnd"/>
      <w:r>
        <w:rPr>
          <w:rFonts w:cs="Times New Roman"/>
        </w:rPr>
        <w:t>.</w:t>
      </w:r>
    </w:p>
    <w:p w14:paraId="0B6529AC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</w:p>
    <w:p w14:paraId="42FC53CC" w14:textId="77777777" w:rsidR="00346DB9" w:rsidRDefault="00346DB9" w:rsidP="00346DB9">
      <w:pPr>
        <w:autoSpaceDE w:val="0"/>
        <w:autoSpaceDN w:val="0"/>
        <w:adjustRightInd w:val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46D5E76" wp14:editId="32CDA09F">
            <wp:extent cx="27432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av lo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884E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</w:p>
    <w:p w14:paraId="30A29832" w14:textId="2C574971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* Father is Hebrew</w:t>
      </w:r>
      <w:r w:rsidR="009D22E9">
        <w:rPr>
          <w:rFonts w:cs="Times New Roman"/>
        </w:rPr>
        <w:t xml:space="preserve">.  </w:t>
      </w:r>
      <w:r>
        <w:rPr>
          <w:rFonts w:cs="Times New Roman"/>
        </w:rPr>
        <w:t>** Jews from Spain before 1492 expulsion</w:t>
      </w:r>
    </w:p>
    <w:p w14:paraId="68B5758D" w14:textId="77777777" w:rsidR="00346DB9" w:rsidRDefault="00346DB9" w:rsidP="00346DB9">
      <w:pPr>
        <w:autoSpaceDE w:val="0"/>
        <w:autoSpaceDN w:val="0"/>
        <w:adjustRightInd w:val="0"/>
        <w:rPr>
          <w:rFonts w:cs="Times New Roman"/>
        </w:rPr>
      </w:pPr>
    </w:p>
    <w:p w14:paraId="11787DA6" w14:textId="77777777" w:rsidR="00E63E6C" w:rsidRDefault="00E63E6C" w:rsidP="009D22E9">
      <w:pPr>
        <w:autoSpaceDE w:val="0"/>
        <w:autoSpaceDN w:val="0"/>
        <w:adjustRightInd w:val="0"/>
        <w:rPr>
          <w:rFonts w:cs="Times New Roman"/>
          <w:b/>
          <w:bCs/>
        </w:rPr>
      </w:pPr>
    </w:p>
    <w:p w14:paraId="3B23BB63" w14:textId="567900AD" w:rsidR="009D22E9" w:rsidRPr="00CC266E" w:rsidRDefault="00E63E6C" w:rsidP="009D22E9">
      <w:pPr>
        <w:autoSpaceDE w:val="0"/>
        <w:autoSpaceDN w:val="0"/>
        <w:adjustRightInd w:val="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4</w:t>
      </w:r>
      <w:r w:rsidR="009D22E9">
        <w:rPr>
          <w:rFonts w:cs="Times New Roman"/>
          <w:b/>
          <w:bCs/>
        </w:rPr>
        <w:t xml:space="preserve">. </w:t>
      </w:r>
      <w:proofErr w:type="spellStart"/>
      <w:r w:rsidR="009D22E9" w:rsidRPr="00CC266E">
        <w:rPr>
          <w:rFonts w:cs="Times New Roman"/>
          <w:b/>
          <w:bCs/>
        </w:rPr>
        <w:t>D</w:t>
      </w:r>
      <w:r w:rsidR="009D22E9">
        <w:rPr>
          <w:rFonts w:cs="Times New Roman"/>
          <w:b/>
          <w:bCs/>
        </w:rPr>
        <w:t>unno</w:t>
      </w:r>
      <w:proofErr w:type="spellEnd"/>
      <w:r w:rsidR="009D22E9" w:rsidRPr="00CC266E">
        <w:rPr>
          <w:rFonts w:cs="Times New Roman"/>
          <w:b/>
          <w:bCs/>
        </w:rPr>
        <w:t xml:space="preserve"> Gratitude </w:t>
      </w:r>
      <w:proofErr w:type="gramStart"/>
      <w:r w:rsidR="009D22E9" w:rsidRPr="00CC266E">
        <w:rPr>
          <w:rFonts w:cs="Times New Roman"/>
          <w:b/>
          <w:bCs/>
        </w:rPr>
        <w:t>To</w:t>
      </w:r>
      <w:proofErr w:type="gramEnd"/>
      <w:r w:rsidR="009D22E9" w:rsidRPr="00CC266E">
        <w:rPr>
          <w:rFonts w:cs="Times New Roman"/>
          <w:b/>
          <w:bCs/>
        </w:rPr>
        <w:t xml:space="preserve"> Ol</w:t>
      </w:r>
      <w:r w:rsidR="009D22E9">
        <w:rPr>
          <w:rFonts w:cs="Times New Roman"/>
          <w:b/>
          <w:bCs/>
        </w:rPr>
        <w:t>iver</w:t>
      </w:r>
      <w:r w:rsidR="009D22E9" w:rsidRPr="00CC266E">
        <w:rPr>
          <w:rFonts w:cs="Times New Roman"/>
          <w:b/>
          <w:bCs/>
        </w:rPr>
        <w:t xml:space="preserve"> Sacks</w:t>
      </w:r>
      <w:r w:rsidR="009D22E9">
        <w:rPr>
          <w:rFonts w:cs="Times New Roman"/>
          <w:b/>
          <w:bCs/>
        </w:rPr>
        <w:t>?</w:t>
      </w:r>
    </w:p>
    <w:p w14:paraId="64D8A6F8" w14:textId="77777777" w:rsidR="009D22E9" w:rsidRPr="00CC266E" w:rsidRDefault="009D22E9" w:rsidP="009D22E9">
      <w:pPr>
        <w:autoSpaceDE w:val="0"/>
        <w:autoSpaceDN w:val="0"/>
        <w:adjustRightInd w:val="0"/>
        <w:rPr>
          <w:rFonts w:cs="Times New Roman"/>
        </w:rPr>
      </w:pPr>
    </w:p>
    <w:p w14:paraId="668A6869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</w:p>
    <w:p w14:paraId="66D468B2" w14:textId="77777777" w:rsidR="009D22E9" w:rsidRPr="00CC266E" w:rsidRDefault="009D22E9" w:rsidP="009D22E9">
      <w:pPr>
        <w:autoSpaceDE w:val="0"/>
        <w:autoSpaceDN w:val="0"/>
        <w:adjustRightInd w:val="0"/>
        <w:rPr>
          <w:rFonts w:cs="Times New Roman"/>
        </w:rPr>
      </w:pP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. </w:t>
      </w:r>
      <w:r w:rsidRPr="00CC266E">
        <w:rPr>
          <w:rFonts w:cs="Times New Roman"/>
        </w:rPr>
        <w:t xml:space="preserve">Pastel Spring </w:t>
      </w:r>
    </w:p>
    <w:p w14:paraId="7DC16BB9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  <w:r w:rsidRPr="00CC266E">
        <w:rPr>
          <w:rFonts w:cs="Times New Roman"/>
        </w:rPr>
        <w:t>canvas</w:t>
      </w:r>
      <w:r>
        <w:rPr>
          <w:rFonts w:cs="Times New Roman"/>
        </w:rPr>
        <w:t>ses</w:t>
      </w:r>
      <w:r w:rsidRPr="00CC266E">
        <w:rPr>
          <w:rFonts w:cs="Times New Roman"/>
        </w:rPr>
        <w:t xml:space="preserve"> consecrated to creation</w:t>
      </w:r>
    </w:p>
    <w:p w14:paraId="004E8A1A" w14:textId="77777777" w:rsidR="009D22E9" w:rsidRPr="00CC266E" w:rsidRDefault="009D22E9" w:rsidP="009D22E9">
      <w:pPr>
        <w:autoSpaceDE w:val="0"/>
        <w:autoSpaceDN w:val="0"/>
        <w:adjustRightInd w:val="0"/>
        <w:rPr>
          <w:rFonts w:cs="Times New Roman"/>
        </w:rPr>
      </w:pPr>
    </w:p>
    <w:p w14:paraId="6014BE84" w14:textId="77777777" w:rsidR="009D22E9" w:rsidRPr="00CC266E" w:rsidRDefault="009D22E9" w:rsidP="009D22E9">
      <w:pPr>
        <w:autoSpaceDE w:val="0"/>
        <w:autoSpaceDN w:val="0"/>
        <w:adjustRightInd w:val="0"/>
        <w:rPr>
          <w:rFonts w:cs="Times New Roman"/>
        </w:rPr>
      </w:pPr>
      <w:r w:rsidRPr="00CC266E">
        <w:rPr>
          <w:rFonts w:cs="Times New Roman"/>
        </w:rPr>
        <w:t>Periodic Table</w:t>
      </w:r>
    </w:p>
    <w:p w14:paraId="16DDBB34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  <w:r w:rsidRPr="00CC266E">
        <w:rPr>
          <w:rFonts w:cs="Times New Roman"/>
        </w:rPr>
        <w:t xml:space="preserve">order or </w:t>
      </w:r>
      <w:r>
        <w:rPr>
          <w:rFonts w:cs="Times New Roman"/>
        </w:rPr>
        <w:t xml:space="preserve">Lord’s </w:t>
      </w:r>
      <w:r w:rsidRPr="00CC266E">
        <w:rPr>
          <w:rFonts w:cs="Times New Roman"/>
        </w:rPr>
        <w:t>imagination ambl</w:t>
      </w:r>
      <w:r>
        <w:rPr>
          <w:rFonts w:cs="Times New Roman"/>
        </w:rPr>
        <w:t>es</w:t>
      </w:r>
    </w:p>
    <w:p w14:paraId="5363754F" w14:textId="77777777" w:rsidR="009D22E9" w:rsidRPr="00CC266E" w:rsidRDefault="009D22E9" w:rsidP="009D22E9">
      <w:pPr>
        <w:autoSpaceDE w:val="0"/>
        <w:autoSpaceDN w:val="0"/>
        <w:adjustRightInd w:val="0"/>
        <w:rPr>
          <w:rFonts w:cs="Times New Roman"/>
        </w:rPr>
      </w:pPr>
    </w:p>
    <w:p w14:paraId="2998331D" w14:textId="77777777" w:rsidR="009D22E9" w:rsidRPr="00CC266E" w:rsidRDefault="009D22E9" w:rsidP="009D22E9">
      <w:pPr>
        <w:autoSpaceDE w:val="0"/>
        <w:autoSpaceDN w:val="0"/>
        <w:adjustRightInd w:val="0"/>
        <w:rPr>
          <w:rFonts w:cs="Times New Roman"/>
        </w:rPr>
      </w:pPr>
      <w:r w:rsidRPr="00CC266E">
        <w:rPr>
          <w:rFonts w:cs="Times New Roman"/>
        </w:rPr>
        <w:t>Re ---------</w:t>
      </w:r>
      <w:r>
        <w:rPr>
          <w:rFonts w:cs="Times New Roman"/>
        </w:rPr>
        <w:t>--&gt;</w:t>
      </w:r>
      <w:r w:rsidRPr="00CC266E">
        <w:rPr>
          <w:rFonts w:cs="Times New Roman"/>
        </w:rPr>
        <w:t xml:space="preserve"> </w:t>
      </w:r>
      <w:proofErr w:type="spellStart"/>
      <w:r w:rsidRPr="00CC266E">
        <w:rPr>
          <w:rFonts w:cs="Times New Roman"/>
        </w:rPr>
        <w:t>Os</w:t>
      </w:r>
      <w:proofErr w:type="spellEnd"/>
      <w:r>
        <w:rPr>
          <w:rFonts w:cs="Times New Roman"/>
        </w:rPr>
        <w:t>:</w:t>
      </w:r>
    </w:p>
    <w:p w14:paraId="4EEDAA17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While</w:t>
      </w:r>
      <w:r w:rsidRPr="00CC266E">
        <w:rPr>
          <w:rFonts w:cs="Times New Roman"/>
        </w:rPr>
        <w:t xml:space="preserve"> I age from </w:t>
      </w:r>
      <w:r>
        <w:rPr>
          <w:rFonts w:cs="Times New Roman"/>
        </w:rPr>
        <w:t>elemental</w:t>
      </w:r>
      <w:r w:rsidRPr="00CC266E">
        <w:rPr>
          <w:rFonts w:cs="Times New Roman"/>
        </w:rPr>
        <w:t xml:space="preserve"> 75 to 76</w:t>
      </w:r>
    </w:p>
    <w:p w14:paraId="0EA303EF" w14:textId="77777777" w:rsidR="009D22E9" w:rsidRPr="00CC266E" w:rsidRDefault="009D22E9" w:rsidP="009D22E9">
      <w:pPr>
        <w:autoSpaceDE w:val="0"/>
        <w:autoSpaceDN w:val="0"/>
        <w:adjustRightInd w:val="0"/>
        <w:rPr>
          <w:rFonts w:cs="Times New Roman"/>
        </w:rPr>
      </w:pPr>
    </w:p>
    <w:p w14:paraId="1EDA978E" w14:textId="77777777" w:rsidR="009D22E9" w:rsidRPr="00CC266E" w:rsidRDefault="009D22E9" w:rsidP="009D22E9">
      <w:pPr>
        <w:autoSpaceDE w:val="0"/>
        <w:autoSpaceDN w:val="0"/>
        <w:adjustRightInd w:val="0"/>
        <w:rPr>
          <w:rFonts w:cs="Times New Roman"/>
        </w:rPr>
      </w:pPr>
      <w:r w:rsidRPr="00CC266E">
        <w:rPr>
          <w:rFonts w:cs="Times New Roman"/>
        </w:rPr>
        <w:t xml:space="preserve">Uncle Tungsten </w:t>
      </w:r>
    </w:p>
    <w:p w14:paraId="42F4F11C" w14:textId="77777777" w:rsidR="009D22E9" w:rsidRPr="00CC266E" w:rsidRDefault="009D22E9" w:rsidP="009D22E9">
      <w:pPr>
        <w:autoSpaceDE w:val="0"/>
        <w:autoSpaceDN w:val="0"/>
        <w:adjustRightInd w:val="0"/>
        <w:rPr>
          <w:rFonts w:cs="Times New Roman"/>
        </w:rPr>
      </w:pPr>
      <w:r w:rsidRPr="00CC266E">
        <w:rPr>
          <w:rFonts w:cs="Times New Roman"/>
        </w:rPr>
        <w:t xml:space="preserve">become </w:t>
      </w:r>
      <w:r>
        <w:rPr>
          <w:rFonts w:cs="Times New Roman"/>
        </w:rPr>
        <w:t>molecular</w:t>
      </w:r>
      <w:r w:rsidRPr="00CC266E">
        <w:rPr>
          <w:rFonts w:cs="Times New Roman"/>
        </w:rPr>
        <w:t xml:space="preserve"> </w:t>
      </w:r>
      <w:proofErr w:type="spellStart"/>
      <w:r w:rsidRPr="00CC266E">
        <w:rPr>
          <w:rFonts w:cs="Times New Roman"/>
        </w:rPr>
        <w:t>Rheniun</w:t>
      </w:r>
      <w:r>
        <w:rPr>
          <w:rFonts w:cs="Times New Roman"/>
        </w:rPr>
        <w:t>+</w:t>
      </w:r>
      <w:r w:rsidRPr="00CC266E">
        <w:rPr>
          <w:rFonts w:cs="Times New Roman"/>
        </w:rPr>
        <w:t>Osmium</w:t>
      </w:r>
      <w:proofErr w:type="spellEnd"/>
      <w:r>
        <w:rPr>
          <w:rFonts w:cs="Times New Roman"/>
        </w:rPr>
        <w:t>.</w:t>
      </w:r>
    </w:p>
    <w:p w14:paraId="49D2A6CC" w14:textId="77777777" w:rsidR="009D22E9" w:rsidRPr="00CC266E" w:rsidRDefault="009D22E9" w:rsidP="009D22E9">
      <w:pPr>
        <w:autoSpaceDE w:val="0"/>
        <w:autoSpaceDN w:val="0"/>
        <w:adjustRightInd w:val="0"/>
        <w:rPr>
          <w:rFonts w:cs="Times New Roman"/>
        </w:rPr>
      </w:pPr>
    </w:p>
    <w:p w14:paraId="3155C1F8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</w:p>
    <w:p w14:paraId="41FF031D" w14:textId="77777777" w:rsidR="009D22E9" w:rsidRPr="00CC266E" w:rsidRDefault="009D22E9" w:rsidP="009D22E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ii. </w:t>
      </w:r>
      <w:r w:rsidRPr="00CC266E">
        <w:rPr>
          <w:rFonts w:cs="Times New Roman"/>
        </w:rPr>
        <w:t>Coup</w:t>
      </w:r>
      <w:r>
        <w:rPr>
          <w:rFonts w:cs="Times New Roman"/>
        </w:rPr>
        <w:t>s</w:t>
      </w:r>
      <w:r w:rsidRPr="00CC266E">
        <w:rPr>
          <w:rFonts w:cs="Times New Roman"/>
        </w:rPr>
        <w:t xml:space="preserve"> Stalinists</w:t>
      </w:r>
    </w:p>
    <w:p w14:paraId="6F2735F7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  <w:r w:rsidRPr="00CC266E">
        <w:rPr>
          <w:rFonts w:cs="Times New Roman"/>
        </w:rPr>
        <w:t>launch</w:t>
      </w:r>
      <w:r>
        <w:rPr>
          <w:rFonts w:cs="Times New Roman"/>
        </w:rPr>
        <w:t xml:space="preserve"> </w:t>
      </w:r>
      <w:r w:rsidRPr="00CC266E">
        <w:rPr>
          <w:rFonts w:cs="Times New Roman"/>
        </w:rPr>
        <w:t>dispatch</w:t>
      </w:r>
      <w:r>
        <w:rPr>
          <w:rFonts w:cs="Times New Roman"/>
        </w:rPr>
        <w:t xml:space="preserve"> D.I.N.O.</w:t>
      </w:r>
      <w:r w:rsidRPr="00CC266E">
        <w:rPr>
          <w:rFonts w:cs="Times New Roman"/>
        </w:rPr>
        <w:t xml:space="preserve"> delusion</w:t>
      </w:r>
      <w:r>
        <w:rPr>
          <w:rFonts w:cs="Times New Roman"/>
        </w:rPr>
        <w:t>s:</w:t>
      </w:r>
    </w:p>
    <w:p w14:paraId="4E4E3B0B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</w:p>
    <w:p w14:paraId="2A3BE7A5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D</w:t>
      </w:r>
      <w:r w:rsidRPr="00CC266E">
        <w:rPr>
          <w:rFonts w:cs="Times New Roman"/>
        </w:rPr>
        <w:t xml:space="preserve">emocracy </w:t>
      </w:r>
      <w:r>
        <w:rPr>
          <w:rFonts w:cs="Times New Roman"/>
        </w:rPr>
        <w:t>I</w:t>
      </w:r>
      <w:r w:rsidRPr="00CC266E">
        <w:rPr>
          <w:rFonts w:cs="Times New Roman"/>
        </w:rPr>
        <w:t xml:space="preserve">n </w:t>
      </w:r>
      <w:r>
        <w:rPr>
          <w:rFonts w:cs="Times New Roman"/>
        </w:rPr>
        <w:t>N</w:t>
      </w:r>
      <w:r w:rsidRPr="00CC266E">
        <w:rPr>
          <w:rFonts w:cs="Times New Roman"/>
        </w:rPr>
        <w:t xml:space="preserve">ame </w:t>
      </w:r>
      <w:r>
        <w:rPr>
          <w:rFonts w:cs="Times New Roman"/>
        </w:rPr>
        <w:t>O</w:t>
      </w:r>
      <w:r w:rsidRPr="00CC266E">
        <w:rPr>
          <w:rFonts w:cs="Times New Roman"/>
        </w:rPr>
        <w:t>nly</w:t>
      </w:r>
    </w:p>
    <w:p w14:paraId="573265D4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purges some of our atomic numbered</w:t>
      </w:r>
    </w:p>
    <w:p w14:paraId="43795B65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</w:p>
    <w:p w14:paraId="21B40251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Culture Vultures</w:t>
      </w:r>
    </w:p>
    <w:p w14:paraId="11C9A1FD" w14:textId="77777777" w:rsidR="009D22E9" w:rsidRPr="00CC266E" w:rsidRDefault="009D22E9" w:rsidP="009D22E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still offer</w:t>
      </w:r>
      <w:r w:rsidRPr="00CC266E">
        <w:rPr>
          <w:rFonts w:cs="Times New Roman"/>
        </w:rPr>
        <w:t xml:space="preserve"> </w:t>
      </w:r>
      <w:r>
        <w:rPr>
          <w:rFonts w:cs="Times New Roman"/>
        </w:rPr>
        <w:t>us abominable</w:t>
      </w:r>
      <w:r w:rsidRPr="00CC266E">
        <w:rPr>
          <w:rFonts w:cs="Times New Roman"/>
        </w:rPr>
        <w:t xml:space="preserve"> shudders</w:t>
      </w:r>
      <w:r>
        <w:rPr>
          <w:rFonts w:cs="Times New Roman"/>
        </w:rPr>
        <w:t xml:space="preserve"> as</w:t>
      </w:r>
    </w:p>
    <w:p w14:paraId="7F58221A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</w:p>
    <w:p w14:paraId="73212C50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Jew-Bu Rumi-</w:t>
      </w:r>
      <w:proofErr w:type="spellStart"/>
      <w:r>
        <w:rPr>
          <w:rFonts w:cs="Times New Roman"/>
        </w:rPr>
        <w:t>istas</w:t>
      </w:r>
      <w:proofErr w:type="spellEnd"/>
    </w:p>
    <w:p w14:paraId="5AADF66B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control oxen by large pasture &amp; Dylan </w:t>
      </w:r>
    </w:p>
    <w:p w14:paraId="5ED33C5D" w14:textId="77777777" w:rsidR="009D22E9" w:rsidRPr="00CC266E" w:rsidRDefault="009D22E9" w:rsidP="009D22E9">
      <w:pPr>
        <w:autoSpaceDE w:val="0"/>
        <w:autoSpaceDN w:val="0"/>
        <w:adjustRightInd w:val="0"/>
        <w:rPr>
          <w:rFonts w:cs="Times New Roman"/>
        </w:rPr>
      </w:pPr>
    </w:p>
    <w:p w14:paraId="68BF9F4A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</w:p>
    <w:p w14:paraId="1A4EBC1E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twangs, </w:t>
      </w:r>
      <w:proofErr w:type="gramStart"/>
      <w:r w:rsidRPr="00EE359A">
        <w:rPr>
          <w:rFonts w:cs="Times New Roman"/>
          <w:i/>
          <w:iCs/>
        </w:rPr>
        <w:t>You</w:t>
      </w:r>
      <w:proofErr w:type="gramEnd"/>
      <w:r w:rsidRPr="00EE359A">
        <w:rPr>
          <w:rFonts w:cs="Times New Roman"/>
          <w:i/>
          <w:iCs/>
        </w:rPr>
        <w:t xml:space="preserve"> go your way, I’ll go mine.</w:t>
      </w:r>
    </w:p>
    <w:p w14:paraId="59938365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</w:p>
    <w:p w14:paraId="0B2491E3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</w:p>
    <w:p w14:paraId="14FD5CED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3B9F69C" wp14:editId="2036A9F9">
            <wp:extent cx="4750522" cy="24986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093" cy="254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B10F" w14:textId="77777777" w:rsidR="009D22E9" w:rsidRDefault="009D22E9" w:rsidP="009D22E9">
      <w:pPr>
        <w:autoSpaceDE w:val="0"/>
        <w:autoSpaceDN w:val="0"/>
        <w:adjustRightInd w:val="0"/>
        <w:rPr>
          <w:rFonts w:cs="Times New Roman"/>
        </w:rPr>
      </w:pPr>
    </w:p>
    <w:p w14:paraId="51AF78CB" w14:textId="77777777" w:rsidR="009D22E9" w:rsidRDefault="009D22E9" w:rsidP="009D22E9"/>
    <w:p w14:paraId="65D81BA7" w14:textId="77777777" w:rsidR="00346DB9" w:rsidRPr="00B969C2" w:rsidRDefault="00346DB9" w:rsidP="00346DB9">
      <w:pPr>
        <w:autoSpaceDE w:val="0"/>
        <w:autoSpaceDN w:val="0"/>
        <w:adjustRightInd w:val="0"/>
        <w:rPr>
          <w:rFonts w:cs="Times New Roman"/>
        </w:rPr>
      </w:pPr>
    </w:p>
    <w:p w14:paraId="2EA9D56C" w14:textId="679243AA" w:rsidR="00346DB9" w:rsidRDefault="00346DB9" w:rsidP="00346DB9">
      <w:pPr>
        <w:rPr>
          <w:rFonts w:cs="Times New Roman"/>
        </w:rPr>
      </w:pPr>
    </w:p>
    <w:p w14:paraId="713AB23D" w14:textId="73D4B40F" w:rsidR="009D22E9" w:rsidRDefault="009D22E9" w:rsidP="00346DB9">
      <w:pPr>
        <w:rPr>
          <w:rFonts w:cs="Times New Roman"/>
        </w:rPr>
      </w:pPr>
    </w:p>
    <w:p w14:paraId="420CA4DA" w14:textId="7A1D0D58" w:rsidR="009D22E9" w:rsidRDefault="009D22E9" w:rsidP="00346DB9">
      <w:pPr>
        <w:rPr>
          <w:rFonts w:cs="Times New Roman"/>
        </w:rPr>
      </w:pPr>
    </w:p>
    <w:p w14:paraId="4795D41E" w14:textId="59F75325" w:rsidR="009D22E9" w:rsidRDefault="009D22E9" w:rsidP="00346DB9">
      <w:pPr>
        <w:rPr>
          <w:rFonts w:cs="Times New Roman"/>
        </w:rPr>
      </w:pPr>
    </w:p>
    <w:p w14:paraId="003DA0E4" w14:textId="5751F443" w:rsidR="009D22E9" w:rsidRDefault="009D22E9" w:rsidP="00346DB9">
      <w:pPr>
        <w:rPr>
          <w:rFonts w:cs="Times New Roman"/>
        </w:rPr>
      </w:pPr>
    </w:p>
    <w:p w14:paraId="7E149956" w14:textId="774B6F26" w:rsidR="009D22E9" w:rsidRDefault="009D22E9" w:rsidP="00346DB9">
      <w:pPr>
        <w:rPr>
          <w:rFonts w:cs="Times New Roman"/>
        </w:rPr>
      </w:pPr>
    </w:p>
    <w:p w14:paraId="23F40F33" w14:textId="77777777" w:rsidR="009D22E9" w:rsidRPr="00B969C2" w:rsidRDefault="009D22E9" w:rsidP="00346DB9">
      <w:pPr>
        <w:rPr>
          <w:rFonts w:cs="Times New Roman"/>
        </w:rPr>
      </w:pPr>
    </w:p>
    <w:p w14:paraId="4CF98CE3" w14:textId="77777777" w:rsidR="00B1709E" w:rsidRDefault="00E63E6C" w:rsidP="00B1709E">
      <w:pPr>
        <w:rPr>
          <w:b/>
          <w:bCs/>
        </w:rPr>
      </w:pPr>
      <w:r>
        <w:rPr>
          <w:b/>
          <w:bCs/>
        </w:rPr>
        <w:lastRenderedPageBreak/>
        <w:t xml:space="preserve">5. </w:t>
      </w:r>
      <w:r w:rsidR="00B1709E" w:rsidRPr="00C26795">
        <w:rPr>
          <w:b/>
          <w:bCs/>
        </w:rPr>
        <w:t>Ennobled</w:t>
      </w:r>
      <w:r w:rsidR="00B1709E">
        <w:rPr>
          <w:b/>
          <w:bCs/>
        </w:rPr>
        <w:t xml:space="preserve"> Versus Erased Perspectives</w:t>
      </w:r>
    </w:p>
    <w:p w14:paraId="1C9EAEC4" w14:textId="77777777" w:rsidR="00B1709E" w:rsidRDefault="00B1709E" w:rsidP="00B1709E">
      <w:pPr>
        <w:rPr>
          <w:b/>
          <w:bCs/>
        </w:rPr>
      </w:pPr>
    </w:p>
    <w:p w14:paraId="0EA367ED" w14:textId="77777777" w:rsidR="00B1709E" w:rsidRDefault="00B1709E" w:rsidP="00B1709E">
      <w:r>
        <w:t>Inevitable old age, sickness plus death</w:t>
      </w:r>
    </w:p>
    <w:p w14:paraId="2DD6B6F5" w14:textId="77777777" w:rsidR="00B1709E" w:rsidRDefault="00B1709E" w:rsidP="00B1709E">
      <w:r>
        <w:t>coming to your neighborhood,</w:t>
      </w:r>
    </w:p>
    <w:p w14:paraId="21358FE6" w14:textId="77777777" w:rsidR="00B1709E" w:rsidRDefault="00B1709E" w:rsidP="00B1709E">
      <w:r>
        <w:t xml:space="preserve">family/ friends should be there to rally </w:t>
      </w:r>
    </w:p>
    <w:p w14:paraId="1EDE3B8E" w14:textId="77777777" w:rsidR="00B1709E" w:rsidRDefault="00B1709E" w:rsidP="00B1709E">
      <w:r>
        <w:t xml:space="preserve">seeing their loved ones through </w:t>
      </w:r>
    </w:p>
    <w:p w14:paraId="4E9F77A0" w14:textId="77777777" w:rsidR="00B1709E" w:rsidRDefault="00B1709E" w:rsidP="00B1709E">
      <w:r>
        <w:t>all manner of passages -- be they easy</w:t>
      </w:r>
    </w:p>
    <w:p w14:paraId="56BD0213" w14:textId="77777777" w:rsidR="00B1709E" w:rsidRDefault="00B1709E" w:rsidP="00B1709E">
      <w:r>
        <w:t>or paranoid, delusional or not,</w:t>
      </w:r>
    </w:p>
    <w:p w14:paraId="2C0581A6" w14:textId="77777777" w:rsidR="00B1709E" w:rsidRDefault="00B1709E" w:rsidP="00B1709E">
      <w:r>
        <w:t>no matter -- we will arrive at bedside</w:t>
      </w:r>
    </w:p>
    <w:p w14:paraId="6A4B829C" w14:textId="77777777" w:rsidR="00B1709E" w:rsidRDefault="00B1709E" w:rsidP="00B1709E">
      <w:r>
        <w:t>or stay available depending on</w:t>
      </w:r>
    </w:p>
    <w:p w14:paraId="6DDE9B8C" w14:textId="77777777" w:rsidR="00B1709E" w:rsidRDefault="00B1709E" w:rsidP="00B1709E">
      <w:r>
        <w:t xml:space="preserve">druthers, brother sheepdog-shepherds </w:t>
      </w:r>
    </w:p>
    <w:p w14:paraId="100233E3" w14:textId="77777777" w:rsidR="00B1709E" w:rsidRDefault="00B1709E" w:rsidP="00B1709E">
      <w:r>
        <w:t>whose ilk keeps eyes on prize</w:t>
      </w:r>
    </w:p>
    <w:p w14:paraId="3F8D3FD7" w14:textId="77777777" w:rsidR="00B1709E" w:rsidRDefault="00B1709E" w:rsidP="00B1709E">
      <w:r>
        <w:t>delivering as good an endgame as can.</w:t>
      </w:r>
    </w:p>
    <w:p w14:paraId="28D6F3AC" w14:textId="77777777" w:rsidR="00B1709E" w:rsidRDefault="00B1709E" w:rsidP="00B1709E"/>
    <w:p w14:paraId="594EDBC9" w14:textId="77777777" w:rsidR="00B1709E" w:rsidRDefault="00B1709E" w:rsidP="00B1709E">
      <w:r>
        <w:t>Barbizon picaresque toilers in fields of</w:t>
      </w:r>
    </w:p>
    <w:p w14:paraId="415280BE" w14:textId="77777777" w:rsidR="00B1709E" w:rsidRPr="0030528E" w:rsidRDefault="00B1709E" w:rsidP="00B1709E">
      <w:r>
        <w:t xml:space="preserve">Millet </w:t>
      </w:r>
      <w:proofErr w:type="spellStart"/>
      <w:r>
        <w:t>millet</w:t>
      </w:r>
      <w:proofErr w:type="spellEnd"/>
      <w:r>
        <w:t>, peasants pump H</w:t>
      </w:r>
      <w:r>
        <w:rPr>
          <w:vertAlign w:val="subscript"/>
        </w:rPr>
        <w:t>2</w:t>
      </w:r>
      <w:r>
        <w:t>O</w:t>
      </w:r>
    </w:p>
    <w:p w14:paraId="1521C0E2" w14:textId="77777777" w:rsidR="00B1709E" w:rsidRDefault="00B1709E" w:rsidP="00B1709E">
      <w:r>
        <w:t>to wash dirt-caked and calloused hands</w:t>
      </w:r>
    </w:p>
    <w:p w14:paraId="4AF158FF" w14:textId="77777777" w:rsidR="00B1709E" w:rsidRDefault="00B1709E" w:rsidP="00B1709E">
      <w:r>
        <w:t xml:space="preserve">then enter transitional landscape </w:t>
      </w:r>
    </w:p>
    <w:p w14:paraId="27EFFFA3" w14:textId="77777777" w:rsidR="00B1709E" w:rsidRDefault="00B1709E" w:rsidP="00B1709E">
      <w:r>
        <w:t xml:space="preserve">where some of us may take advantage </w:t>
      </w:r>
    </w:p>
    <w:p w14:paraId="3D2ED141" w14:textId="77777777" w:rsidR="00B1709E" w:rsidRDefault="00B1709E" w:rsidP="00B1709E">
      <w:r>
        <w:t>of our millennia-honed traditions</w:t>
      </w:r>
    </w:p>
    <w:p w14:paraId="481E7791" w14:textId="77777777" w:rsidR="00B1709E" w:rsidRDefault="00B1709E" w:rsidP="00B1709E">
      <w:r>
        <w:t xml:space="preserve">starting with week-long Jewish </w:t>
      </w:r>
      <w:proofErr w:type="spellStart"/>
      <w:r>
        <w:t>shivas</w:t>
      </w:r>
      <w:proofErr w:type="spellEnd"/>
      <w:r>
        <w:t xml:space="preserve"> </w:t>
      </w:r>
    </w:p>
    <w:p w14:paraId="53DDBE0E" w14:textId="77777777" w:rsidR="00B1709E" w:rsidRDefault="00B1709E" w:rsidP="00B1709E">
      <w:r>
        <w:t>but also incorporating cooperative</w:t>
      </w:r>
    </w:p>
    <w:p w14:paraId="7CD10AC1" w14:textId="77777777" w:rsidR="00B1709E" w:rsidRDefault="00B1709E" w:rsidP="00B1709E">
      <w:r>
        <w:t xml:space="preserve">so-supportive 49-day Buddhist </w:t>
      </w:r>
      <w:proofErr w:type="spellStart"/>
      <w:r>
        <w:t>bardos</w:t>
      </w:r>
      <w:proofErr w:type="spellEnd"/>
    </w:p>
    <w:p w14:paraId="7A968EFD" w14:textId="77777777" w:rsidR="00B1709E" w:rsidRDefault="00B1709E" w:rsidP="00B1709E">
      <w:r>
        <w:t xml:space="preserve">meant more for deepest grievers </w:t>
      </w:r>
    </w:p>
    <w:p w14:paraId="7CF869EE" w14:textId="77777777" w:rsidR="00B1709E" w:rsidRDefault="00B1709E" w:rsidP="00B1709E">
      <w:r>
        <w:t xml:space="preserve">to find tools for rebirth to hang in life. </w:t>
      </w:r>
    </w:p>
    <w:p w14:paraId="6104D090" w14:textId="77777777" w:rsidR="00B1709E" w:rsidRDefault="00B1709E" w:rsidP="00B1709E"/>
    <w:p w14:paraId="10C1FCF5" w14:textId="77777777" w:rsidR="00B1709E" w:rsidRDefault="00B1709E" w:rsidP="00B1709E">
      <w:r>
        <w:t xml:space="preserve">PS, Sadly, my original “perfect image” </w:t>
      </w:r>
    </w:p>
    <w:p w14:paraId="7D11F1E8" w14:textId="77777777" w:rsidR="00B1709E" w:rsidRDefault="00B1709E" w:rsidP="00B1709E">
      <w:r>
        <w:t>inspired by g-d knows, managed</w:t>
      </w:r>
    </w:p>
    <w:p w14:paraId="347A463F" w14:textId="77777777" w:rsidR="00B1709E" w:rsidRDefault="00B1709E" w:rsidP="00B1709E">
      <w:r>
        <w:t>to get seemingly irretrievably deleted,</w:t>
      </w:r>
    </w:p>
    <w:p w14:paraId="51E5A731" w14:textId="77777777" w:rsidR="00B1709E" w:rsidRDefault="00B1709E" w:rsidP="00B1709E">
      <w:proofErr w:type="gramStart"/>
      <w:r>
        <w:t>thus</w:t>
      </w:r>
      <w:proofErr w:type="gramEnd"/>
      <w:r>
        <w:t xml:space="preserve"> best I muster is above bland</w:t>
      </w:r>
    </w:p>
    <w:p w14:paraId="724BE780" w14:textId="77777777" w:rsidR="00B1709E" w:rsidRDefault="00B1709E" w:rsidP="00B1709E">
      <w:r>
        <w:t xml:space="preserve">weak recreation; unless, that is, others </w:t>
      </w:r>
    </w:p>
    <w:p w14:paraId="64FD1E7F" w14:textId="77777777" w:rsidR="00B1709E" w:rsidRDefault="00B1709E" w:rsidP="00B1709E">
      <w:r>
        <w:t xml:space="preserve">with much better skills digitally </w:t>
      </w:r>
    </w:p>
    <w:p w14:paraId="5D87D7DC" w14:textId="77777777" w:rsidR="00B1709E" w:rsidRDefault="00B1709E" w:rsidP="00B1709E">
      <w:r>
        <w:t>now enlighten me how just might glean</w:t>
      </w:r>
    </w:p>
    <w:p w14:paraId="3F70F813" w14:textId="77777777" w:rsidR="00B1709E" w:rsidRDefault="00B1709E" w:rsidP="00B1709E">
      <w:r>
        <w:t>Word document which vanished</w:t>
      </w:r>
    </w:p>
    <w:p w14:paraId="6BE9D2FB" w14:textId="77777777" w:rsidR="00B1709E" w:rsidRDefault="00B1709E" w:rsidP="00B1709E">
      <w:r>
        <w:t>despite Auto-Recover set to 5 minutes,</w:t>
      </w:r>
    </w:p>
    <w:p w14:paraId="044FDE79" w14:textId="77777777" w:rsidR="00B1709E" w:rsidRDefault="00B1709E" w:rsidP="00B1709E">
      <w:r>
        <w:t xml:space="preserve">search with (not) </w:t>
      </w:r>
      <w:proofErr w:type="spellStart"/>
      <w:r>
        <w:t>EasyFind</w:t>
      </w:r>
      <w:proofErr w:type="spellEnd"/>
      <w:r>
        <w:t xml:space="preserve"> app -- </w:t>
      </w:r>
    </w:p>
    <w:p w14:paraId="07168208" w14:textId="77777777" w:rsidR="00B1709E" w:rsidRDefault="00B1709E" w:rsidP="00B1709E">
      <w:r>
        <w:t xml:space="preserve">such’s dummy’s occupational hazard? </w:t>
      </w:r>
    </w:p>
    <w:p w14:paraId="676ABE88" w14:textId="77777777" w:rsidR="00B1709E" w:rsidRDefault="00B1709E" w:rsidP="00E63E6C">
      <w:pPr>
        <w:rPr>
          <w:b/>
          <w:bCs/>
        </w:rPr>
      </w:pPr>
    </w:p>
    <w:p w14:paraId="2AC2FFBF" w14:textId="77777777" w:rsidR="00B1709E" w:rsidRDefault="00B1709E" w:rsidP="00E63E6C">
      <w:pPr>
        <w:rPr>
          <w:b/>
          <w:bCs/>
        </w:rPr>
      </w:pPr>
    </w:p>
    <w:p w14:paraId="68F5CBB5" w14:textId="77777777" w:rsidR="00B1709E" w:rsidRDefault="00B1709E" w:rsidP="00E63E6C">
      <w:pPr>
        <w:rPr>
          <w:b/>
          <w:bCs/>
        </w:rPr>
      </w:pPr>
    </w:p>
    <w:p w14:paraId="4284EB50" w14:textId="77777777" w:rsidR="00B1709E" w:rsidRDefault="00B1709E" w:rsidP="00E63E6C">
      <w:pPr>
        <w:rPr>
          <w:b/>
          <w:bCs/>
        </w:rPr>
      </w:pPr>
    </w:p>
    <w:p w14:paraId="54F423A8" w14:textId="77777777" w:rsidR="00B1709E" w:rsidRDefault="00B1709E" w:rsidP="00E63E6C">
      <w:pPr>
        <w:rPr>
          <w:b/>
          <w:bCs/>
        </w:rPr>
      </w:pPr>
    </w:p>
    <w:p w14:paraId="2CD323C7" w14:textId="77777777" w:rsidR="00B1709E" w:rsidRDefault="00B1709E" w:rsidP="00E63E6C">
      <w:pPr>
        <w:rPr>
          <w:b/>
          <w:bCs/>
        </w:rPr>
      </w:pPr>
    </w:p>
    <w:p w14:paraId="7ADB0D82" w14:textId="77777777" w:rsidR="00B1709E" w:rsidRDefault="00B1709E" w:rsidP="00E63E6C">
      <w:pPr>
        <w:rPr>
          <w:b/>
          <w:bCs/>
        </w:rPr>
      </w:pPr>
    </w:p>
    <w:p w14:paraId="296BF597" w14:textId="77777777" w:rsidR="00B1709E" w:rsidRDefault="00B1709E" w:rsidP="00E63E6C">
      <w:pPr>
        <w:rPr>
          <w:b/>
          <w:bCs/>
        </w:rPr>
      </w:pPr>
    </w:p>
    <w:p w14:paraId="3C4D358F" w14:textId="77777777" w:rsidR="00B1709E" w:rsidRDefault="00B1709E" w:rsidP="00E63E6C">
      <w:pPr>
        <w:rPr>
          <w:b/>
          <w:bCs/>
        </w:rPr>
      </w:pPr>
    </w:p>
    <w:p w14:paraId="6D704704" w14:textId="77777777" w:rsidR="00B1709E" w:rsidRDefault="00B1709E" w:rsidP="00E63E6C">
      <w:pPr>
        <w:rPr>
          <w:b/>
          <w:bCs/>
        </w:rPr>
      </w:pPr>
    </w:p>
    <w:p w14:paraId="39ADC8D6" w14:textId="77777777" w:rsidR="00B1709E" w:rsidRDefault="00B1709E" w:rsidP="00E63E6C">
      <w:pPr>
        <w:rPr>
          <w:b/>
          <w:bCs/>
        </w:rPr>
      </w:pPr>
    </w:p>
    <w:p w14:paraId="73DAE803" w14:textId="77777777" w:rsidR="00B1709E" w:rsidRDefault="00B1709E" w:rsidP="00E63E6C">
      <w:pPr>
        <w:rPr>
          <w:b/>
          <w:bCs/>
        </w:rPr>
      </w:pPr>
    </w:p>
    <w:p w14:paraId="1A491D2A" w14:textId="77777777" w:rsidR="00B1709E" w:rsidRDefault="00B1709E" w:rsidP="00E63E6C">
      <w:pPr>
        <w:rPr>
          <w:b/>
          <w:bCs/>
        </w:rPr>
      </w:pPr>
    </w:p>
    <w:p w14:paraId="07068145" w14:textId="77777777" w:rsidR="00B1709E" w:rsidRDefault="00B1709E" w:rsidP="00E63E6C">
      <w:pPr>
        <w:rPr>
          <w:b/>
          <w:bCs/>
        </w:rPr>
      </w:pPr>
    </w:p>
    <w:p w14:paraId="6E630783" w14:textId="77777777" w:rsidR="00B1709E" w:rsidRDefault="00B1709E" w:rsidP="00E63E6C">
      <w:pPr>
        <w:rPr>
          <w:b/>
          <w:bCs/>
        </w:rPr>
      </w:pPr>
    </w:p>
    <w:p w14:paraId="4DCA758C" w14:textId="77777777" w:rsidR="00B1709E" w:rsidRDefault="00B1709E" w:rsidP="00E63E6C">
      <w:pPr>
        <w:rPr>
          <w:b/>
          <w:bCs/>
        </w:rPr>
      </w:pPr>
    </w:p>
    <w:p w14:paraId="53F59D8D" w14:textId="77777777" w:rsidR="00B1709E" w:rsidRDefault="00B1709E" w:rsidP="00E63E6C">
      <w:pPr>
        <w:rPr>
          <w:b/>
          <w:bCs/>
        </w:rPr>
      </w:pPr>
    </w:p>
    <w:p w14:paraId="66B25CBD" w14:textId="77777777" w:rsidR="00B1709E" w:rsidRDefault="00B1709E" w:rsidP="00E63E6C">
      <w:pPr>
        <w:rPr>
          <w:b/>
          <w:bCs/>
        </w:rPr>
      </w:pPr>
    </w:p>
    <w:p w14:paraId="0DD78708" w14:textId="77777777" w:rsidR="00B1709E" w:rsidRDefault="00B1709E" w:rsidP="00E63E6C">
      <w:pPr>
        <w:rPr>
          <w:b/>
          <w:bCs/>
        </w:rPr>
      </w:pPr>
    </w:p>
    <w:p w14:paraId="705EB61F" w14:textId="7498C6A8" w:rsidR="00E63E6C" w:rsidRPr="008E1675" w:rsidRDefault="00B1709E" w:rsidP="00E63E6C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="00E63E6C" w:rsidRPr="008E1675">
        <w:rPr>
          <w:b/>
          <w:bCs/>
        </w:rPr>
        <w:t xml:space="preserve">All That What </w:t>
      </w:r>
      <w:proofErr w:type="gramStart"/>
      <w:r w:rsidR="00E63E6C" w:rsidRPr="008E1675">
        <w:rPr>
          <w:b/>
          <w:bCs/>
        </w:rPr>
        <w:t>The</w:t>
      </w:r>
      <w:proofErr w:type="gramEnd"/>
      <w:r w:rsidR="00E63E6C" w:rsidRPr="008E1675">
        <w:rPr>
          <w:b/>
          <w:bCs/>
        </w:rPr>
        <w:t xml:space="preserve"> Dick</w:t>
      </w:r>
      <w:r w:rsidR="00E63E6C">
        <w:rPr>
          <w:b/>
          <w:bCs/>
        </w:rPr>
        <w:t>ens Jazz Myths</w:t>
      </w:r>
      <w:r w:rsidR="00E63E6C" w:rsidRPr="00861EC8">
        <w:t>*</w:t>
      </w:r>
    </w:p>
    <w:p w14:paraId="7C7DC51C" w14:textId="77777777" w:rsidR="00E63E6C" w:rsidRDefault="00E63E6C" w:rsidP="00E63E6C"/>
    <w:p w14:paraId="7FFFBB21" w14:textId="77777777" w:rsidR="00E63E6C" w:rsidRDefault="00E63E6C" w:rsidP="00E63E6C">
      <w:r>
        <w:t>Revised, reconsidered, reconceived</w:t>
      </w:r>
    </w:p>
    <w:p w14:paraId="10BAD9DA" w14:textId="77777777" w:rsidR="00E63E6C" w:rsidRDefault="00E63E6C" w:rsidP="00E63E6C">
      <w:r>
        <w:t>rejiggered heart-stopping snippets</w:t>
      </w:r>
    </w:p>
    <w:p w14:paraId="6B443338" w14:textId="77777777" w:rsidR="00E63E6C" w:rsidRDefault="00E63E6C" w:rsidP="00E63E6C">
      <w:r>
        <w:t>purposefully never “finished”</w:t>
      </w:r>
    </w:p>
    <w:p w14:paraId="326DDFEF" w14:textId="77777777" w:rsidR="00E63E6C" w:rsidRDefault="00E63E6C" w:rsidP="00E63E6C"/>
    <w:p w14:paraId="3C349F94" w14:textId="77777777" w:rsidR="00E63E6C" w:rsidRDefault="00E63E6C" w:rsidP="00E63E6C">
      <w:r>
        <w:t>choosing not to choose, did Emily</w:t>
      </w:r>
    </w:p>
    <w:p w14:paraId="49DABCBE" w14:textId="77777777" w:rsidR="00E63E6C" w:rsidRDefault="00E63E6C" w:rsidP="00E63E6C">
      <w:r>
        <w:t>forever unravel what weaved</w:t>
      </w:r>
    </w:p>
    <w:p w14:paraId="6787A5E7" w14:textId="77777777" w:rsidR="00E63E6C" w:rsidRDefault="00E63E6C" w:rsidP="00E63E6C">
      <w:r>
        <w:t xml:space="preserve">on loom only just day before </w:t>
      </w:r>
    </w:p>
    <w:p w14:paraId="59F489CD" w14:textId="77777777" w:rsidR="00E63E6C" w:rsidRDefault="00E63E6C" w:rsidP="00E63E6C"/>
    <w:p w14:paraId="1557531E" w14:textId="77777777" w:rsidR="00E63E6C" w:rsidRDefault="00E63E6C" w:rsidP="00E63E6C">
      <w:r>
        <w:t>like Penelope whiled away ‘til Odysseus</w:t>
      </w:r>
    </w:p>
    <w:p w14:paraId="521C70FA" w14:textId="77777777" w:rsidR="00E63E6C" w:rsidRDefault="00E63E6C" w:rsidP="00E63E6C">
      <w:r>
        <w:t>made moves home, in contrast to Homer,</w:t>
      </w:r>
    </w:p>
    <w:p w14:paraId="282700D0" w14:textId="77777777" w:rsidR="00E63E6C" w:rsidRDefault="00E63E6C" w:rsidP="00E63E6C">
      <w:r>
        <w:t>multi-millennia in rearview mirror</w:t>
      </w:r>
    </w:p>
    <w:p w14:paraId="7B56E4CE" w14:textId="77777777" w:rsidR="00E63E6C" w:rsidRDefault="00E63E6C" w:rsidP="00E63E6C"/>
    <w:p w14:paraId="4F94AA59" w14:textId="77777777" w:rsidR="00E63E6C" w:rsidRDefault="00E63E6C" w:rsidP="00E63E6C">
      <w:r>
        <w:t>who turns out to be corporate-brand</w:t>
      </w:r>
    </w:p>
    <w:p w14:paraId="1557E762" w14:textId="77777777" w:rsidR="00E63E6C" w:rsidRDefault="00E63E6C" w:rsidP="00E63E6C">
      <w:r>
        <w:t>name 1</w:t>
      </w:r>
      <w:r w:rsidRPr="00646EAA">
        <w:rPr>
          <w:vertAlign w:val="superscript"/>
        </w:rPr>
        <w:t>st</w:t>
      </w:r>
      <w:r>
        <w:t xml:space="preserve"> poet post centuries of epic </w:t>
      </w:r>
    </w:p>
    <w:p w14:paraId="68546647" w14:textId="77777777" w:rsidR="00E63E6C" w:rsidRDefault="00E63E6C" w:rsidP="00E63E6C">
      <w:r>
        <w:t>stories stored in collective memory</w:t>
      </w:r>
    </w:p>
    <w:p w14:paraId="08E49D2B" w14:textId="77777777" w:rsidR="00E63E6C" w:rsidRDefault="00E63E6C" w:rsidP="00E63E6C"/>
    <w:p w14:paraId="456E3943" w14:textId="77777777" w:rsidR="00E63E6C" w:rsidRDefault="00E63E6C" w:rsidP="00E63E6C">
      <w:r>
        <w:t xml:space="preserve">then recited aloud for enrapt crowds </w:t>
      </w:r>
    </w:p>
    <w:p w14:paraId="3097937C" w14:textId="77777777" w:rsidR="00E63E6C" w:rsidRDefault="00E63E6C" w:rsidP="00E63E6C">
      <w:r>
        <w:t>during eons previous to anybody</w:t>
      </w:r>
    </w:p>
    <w:p w14:paraId="4201D536" w14:textId="77777777" w:rsidR="00E63E6C" w:rsidRDefault="00E63E6C" w:rsidP="00E63E6C">
      <w:r>
        <w:t>having tools to write words down</w:t>
      </w:r>
    </w:p>
    <w:p w14:paraId="5B5D584D" w14:textId="77777777" w:rsidR="00E63E6C" w:rsidRDefault="00E63E6C" w:rsidP="00E63E6C"/>
    <w:p w14:paraId="27115A17" w14:textId="77777777" w:rsidR="00E63E6C" w:rsidRDefault="00E63E6C" w:rsidP="00E63E6C">
      <w:r>
        <w:t>or more recently equally mysterious</w:t>
      </w:r>
    </w:p>
    <w:p w14:paraId="5FB9EF35" w14:textId="77777777" w:rsidR="00E63E6C" w:rsidRDefault="00E63E6C" w:rsidP="00E63E6C">
      <w:r>
        <w:t xml:space="preserve">Renaissance man, Josquin </w:t>
      </w:r>
      <w:proofErr w:type="spellStart"/>
      <w:r>
        <w:t>Desprez</w:t>
      </w:r>
      <w:proofErr w:type="spellEnd"/>
      <w:r>
        <w:t>,</w:t>
      </w:r>
    </w:p>
    <w:p w14:paraId="7B1AAFB3" w14:textId="77777777" w:rsidR="00E63E6C" w:rsidRDefault="00E63E6C" w:rsidP="00E63E6C">
      <w:r>
        <w:t>bestowed title of original composer</w:t>
      </w:r>
    </w:p>
    <w:p w14:paraId="49D35200" w14:textId="77777777" w:rsidR="00E63E6C" w:rsidRDefault="00E63E6C" w:rsidP="00E63E6C"/>
    <w:p w14:paraId="4AFD9A19" w14:textId="77777777" w:rsidR="00E63E6C" w:rsidRDefault="00E63E6C" w:rsidP="00E63E6C">
      <w:r>
        <w:t>of music -- although it is definitively</w:t>
      </w:r>
    </w:p>
    <w:p w14:paraId="7E0D9196" w14:textId="77777777" w:rsidR="00E63E6C" w:rsidRDefault="00E63E6C" w:rsidP="00E63E6C">
      <w:r>
        <w:t>unclear how much of this or which</w:t>
      </w:r>
    </w:p>
    <w:p w14:paraId="699725E5" w14:textId="77777777" w:rsidR="00E63E6C" w:rsidRDefault="00E63E6C" w:rsidP="00E63E6C">
      <w:r>
        <w:t>was actually his as got credited.</w:t>
      </w:r>
    </w:p>
    <w:p w14:paraId="6695AC83" w14:textId="77777777" w:rsidR="00E63E6C" w:rsidRDefault="00E63E6C" w:rsidP="00E63E6C"/>
    <w:p w14:paraId="17081421" w14:textId="77777777" w:rsidR="00E63E6C" w:rsidRDefault="00E63E6C" w:rsidP="00E63E6C">
      <w:r>
        <w:t xml:space="preserve">*thanks to </w:t>
      </w:r>
      <w:r w:rsidRPr="000F3404">
        <w:rPr>
          <w:i/>
          <w:iCs/>
        </w:rPr>
        <w:t>New Yorker</w:t>
      </w:r>
      <w:r>
        <w:rPr>
          <w:i/>
          <w:iCs/>
        </w:rPr>
        <w:t xml:space="preserve">, </w:t>
      </w:r>
      <w:r w:rsidRPr="00861EC8">
        <w:t>Ada</w:t>
      </w:r>
      <w:r>
        <w:rPr>
          <w:i/>
          <w:iCs/>
        </w:rPr>
        <w:t xml:space="preserve">m </w:t>
      </w:r>
      <w:r>
        <w:t xml:space="preserve">Kirsch’s </w:t>
      </w:r>
    </w:p>
    <w:p w14:paraId="2BF8F71A" w14:textId="77777777" w:rsidR="00E63E6C" w:rsidRPr="00861EC8" w:rsidRDefault="00E63E6C" w:rsidP="00E63E6C">
      <w:pPr>
        <w:rPr>
          <w:i/>
          <w:iCs/>
        </w:rPr>
      </w:pPr>
      <w:r>
        <w:t>The Echoing Song, 14June21</w:t>
      </w:r>
    </w:p>
    <w:p w14:paraId="092C745E" w14:textId="77777777" w:rsidR="00E63E6C" w:rsidRDefault="00E63E6C" w:rsidP="00E63E6C">
      <w:r>
        <w:t>and Alex Ross’s Opus One, 21June21</w:t>
      </w:r>
    </w:p>
    <w:p w14:paraId="0978FE69" w14:textId="77777777" w:rsidR="00E63E6C" w:rsidRDefault="00E63E6C" w:rsidP="00E63E6C">
      <w:proofErr w:type="gramStart"/>
      <w:r>
        <w:t>plus</w:t>
      </w:r>
      <w:proofErr w:type="gramEnd"/>
      <w:r>
        <w:t xml:space="preserve"> Brenda </w:t>
      </w:r>
      <w:proofErr w:type="spellStart"/>
      <w:r>
        <w:t>Wineapple’s</w:t>
      </w:r>
      <w:proofErr w:type="spellEnd"/>
      <w:r>
        <w:t xml:space="preserve"> </w:t>
      </w:r>
    </w:p>
    <w:p w14:paraId="01C4C7D5" w14:textId="77777777" w:rsidR="00E63E6C" w:rsidRDefault="00E63E6C" w:rsidP="00E63E6C">
      <w:r>
        <w:t>Dickinson’s Improvisation, 1July21</w:t>
      </w:r>
    </w:p>
    <w:p w14:paraId="7532E701" w14:textId="77777777" w:rsidR="00E63E6C" w:rsidRPr="00861EC8" w:rsidRDefault="00E63E6C" w:rsidP="00E63E6C">
      <w:pPr>
        <w:rPr>
          <w:i/>
          <w:iCs/>
        </w:rPr>
      </w:pPr>
      <w:r w:rsidRPr="00861EC8">
        <w:rPr>
          <w:i/>
          <w:iCs/>
        </w:rPr>
        <w:t>New York Review of Books.</w:t>
      </w:r>
    </w:p>
    <w:p w14:paraId="68A9E130" w14:textId="74F83037" w:rsidR="009D22E9" w:rsidRDefault="009D22E9" w:rsidP="00E63E6C"/>
    <w:p w14:paraId="5830E785" w14:textId="2063F7D4" w:rsidR="009D22E9" w:rsidRDefault="009D22E9" w:rsidP="009D22E9"/>
    <w:p w14:paraId="36274327" w14:textId="1B47FF6B" w:rsidR="00B1709E" w:rsidRDefault="00B1709E" w:rsidP="009D22E9"/>
    <w:p w14:paraId="341E73F4" w14:textId="0F532771" w:rsidR="00B1709E" w:rsidRDefault="00B1709E" w:rsidP="009D22E9"/>
    <w:p w14:paraId="041CDEB0" w14:textId="6297C819" w:rsidR="00B1709E" w:rsidRDefault="00B1709E" w:rsidP="009D22E9"/>
    <w:p w14:paraId="73E44FD4" w14:textId="18D775AC" w:rsidR="00B1709E" w:rsidRDefault="00B1709E" w:rsidP="009D22E9"/>
    <w:p w14:paraId="1CCA127D" w14:textId="0F34186F" w:rsidR="00B1709E" w:rsidRDefault="00B1709E" w:rsidP="009D22E9"/>
    <w:p w14:paraId="5C9A17B0" w14:textId="1E8BB213" w:rsidR="00B1709E" w:rsidRDefault="00B1709E" w:rsidP="009D22E9"/>
    <w:p w14:paraId="703B5565" w14:textId="2F48035F" w:rsidR="00B1709E" w:rsidRDefault="00B1709E" w:rsidP="009D22E9"/>
    <w:p w14:paraId="78B61AC4" w14:textId="7D2DC770" w:rsidR="00B1709E" w:rsidRDefault="00B1709E" w:rsidP="009D22E9"/>
    <w:p w14:paraId="604905CD" w14:textId="6C707BE3" w:rsidR="00B1709E" w:rsidRDefault="00B1709E" w:rsidP="009D22E9"/>
    <w:p w14:paraId="324D9B51" w14:textId="664C42F9" w:rsidR="00B1709E" w:rsidRDefault="00B1709E" w:rsidP="009D22E9"/>
    <w:p w14:paraId="16B22E6A" w14:textId="4CAB57D2" w:rsidR="00B1709E" w:rsidRDefault="00B1709E" w:rsidP="009D22E9"/>
    <w:p w14:paraId="6454FFC9" w14:textId="2BE59C76" w:rsidR="00B1709E" w:rsidRDefault="00B1709E" w:rsidP="009D22E9"/>
    <w:p w14:paraId="22B01790" w14:textId="5884A7BB" w:rsidR="00B1709E" w:rsidRDefault="00B1709E" w:rsidP="009D22E9"/>
    <w:p w14:paraId="7423A884" w14:textId="1704CC43" w:rsidR="00B1709E" w:rsidRDefault="00B1709E" w:rsidP="009D22E9"/>
    <w:p w14:paraId="2E1CE701" w14:textId="25D6E1D7" w:rsidR="00B1709E" w:rsidRDefault="00B1709E" w:rsidP="009D22E9"/>
    <w:p w14:paraId="3FA2ABBB" w14:textId="5EA2E85E" w:rsidR="00B1709E" w:rsidRDefault="00B1709E" w:rsidP="009D22E9"/>
    <w:p w14:paraId="2AB94A46" w14:textId="21631707" w:rsidR="00B1709E" w:rsidRDefault="00B1709E" w:rsidP="009D22E9"/>
    <w:p w14:paraId="717738D6" w14:textId="05CC6D05" w:rsidR="00B1709E" w:rsidRDefault="00B1709E" w:rsidP="009D22E9"/>
    <w:p w14:paraId="240A171D" w14:textId="0AA68097" w:rsidR="00B1709E" w:rsidRPr="00705513" w:rsidRDefault="00B1709E" w:rsidP="00B1709E">
      <w:pPr>
        <w:autoSpaceDE w:val="0"/>
        <w:autoSpaceDN w:val="0"/>
        <w:adjustRightInd w:val="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7.</w:t>
      </w:r>
      <w:r>
        <w:rPr>
          <w:rFonts w:cs="Times New Roman"/>
          <w:b/>
          <w:bCs/>
        </w:rPr>
        <w:t xml:space="preserve">Les </w:t>
      </w:r>
      <w:r w:rsidRPr="00705513">
        <w:rPr>
          <w:rFonts w:cs="Times New Roman"/>
          <w:b/>
          <w:bCs/>
        </w:rPr>
        <w:t xml:space="preserve">Ars </w:t>
      </w:r>
      <w:proofErr w:type="spellStart"/>
      <w:r w:rsidRPr="00705513">
        <w:rPr>
          <w:rFonts w:cs="Times New Roman"/>
          <w:b/>
          <w:bCs/>
        </w:rPr>
        <w:t>Pathetica</w:t>
      </w:r>
      <w:proofErr w:type="spellEnd"/>
    </w:p>
    <w:p w14:paraId="32258595" w14:textId="77777777" w:rsidR="00B1709E" w:rsidRDefault="00B1709E" w:rsidP="00B1709E"/>
    <w:p w14:paraId="64827AFF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  <w:r w:rsidRPr="00070138">
        <w:rPr>
          <w:rFonts w:cs="Times New Roman"/>
        </w:rPr>
        <w:t>Weight</w:t>
      </w:r>
      <w:r>
        <w:rPr>
          <w:rFonts w:cs="Times New Roman"/>
        </w:rPr>
        <w:t xml:space="preserve">y </w:t>
      </w:r>
      <w:r w:rsidRPr="00070138">
        <w:rPr>
          <w:rFonts w:cs="Times New Roman"/>
        </w:rPr>
        <w:t xml:space="preserve">world </w:t>
      </w:r>
      <w:r>
        <w:rPr>
          <w:rFonts w:cs="Times New Roman"/>
        </w:rPr>
        <w:t>clunking</w:t>
      </w:r>
    </w:p>
    <w:p w14:paraId="7CB5689E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on one lost </w:t>
      </w:r>
      <w:r w:rsidRPr="00070138">
        <w:rPr>
          <w:rFonts w:cs="Times New Roman"/>
        </w:rPr>
        <w:t>monkey</w:t>
      </w:r>
      <w:r>
        <w:rPr>
          <w:rFonts w:cs="Times New Roman"/>
        </w:rPr>
        <w:t>’s</w:t>
      </w:r>
      <w:r w:rsidRPr="00070138">
        <w:rPr>
          <w:rFonts w:cs="Times New Roman"/>
        </w:rPr>
        <w:t xml:space="preserve"> mind</w:t>
      </w:r>
      <w:r>
        <w:rPr>
          <w:rFonts w:cs="Times New Roman"/>
        </w:rPr>
        <w:t xml:space="preserve">, </w:t>
      </w:r>
    </w:p>
    <w:p w14:paraId="567B6963" w14:textId="77777777" w:rsidR="00B1709E" w:rsidRPr="00EB6A55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dose of </w:t>
      </w:r>
      <w:r w:rsidRPr="00EB6A55">
        <w:rPr>
          <w:rFonts w:cs="Times New Roman"/>
        </w:rPr>
        <w:t>cyber-</w:t>
      </w:r>
      <w:proofErr w:type="spellStart"/>
      <w:r w:rsidRPr="00EB6A55">
        <w:rPr>
          <w:rFonts w:cs="Times New Roman"/>
        </w:rPr>
        <w:t>miserablism</w:t>
      </w:r>
      <w:r>
        <w:rPr>
          <w:rFonts w:cs="Times New Roman"/>
        </w:rPr>
        <w:t>’s</w:t>
      </w:r>
      <w:proofErr w:type="spellEnd"/>
      <w:r>
        <w:rPr>
          <w:rFonts w:cs="Times New Roman"/>
        </w:rPr>
        <w:t xml:space="preserve"> </w:t>
      </w:r>
    </w:p>
    <w:p w14:paraId="5786DBB2" w14:textId="77777777" w:rsidR="00B1709E" w:rsidRPr="00EB6A55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costs a</w:t>
      </w:r>
      <w:r w:rsidRPr="00EB6A55">
        <w:rPr>
          <w:rFonts w:cs="Times New Roman"/>
        </w:rPr>
        <w:t>il</w:t>
      </w:r>
      <w:r>
        <w:rPr>
          <w:rFonts w:cs="Times New Roman"/>
        </w:rPr>
        <w:t>ing</w:t>
      </w:r>
      <w:r w:rsidRPr="00EB6A55">
        <w:rPr>
          <w:rFonts w:cs="Times New Roman"/>
        </w:rPr>
        <w:t xml:space="preserve"> </w:t>
      </w:r>
      <w:proofErr w:type="spellStart"/>
      <w:r w:rsidRPr="00EB6A55">
        <w:rPr>
          <w:rFonts w:cs="Times New Roman"/>
        </w:rPr>
        <w:t>m</w:t>
      </w:r>
      <w:r>
        <w:rPr>
          <w:rFonts w:cs="Times New Roman"/>
        </w:rPr>
        <w:t>oi</w:t>
      </w:r>
      <w:proofErr w:type="spellEnd"/>
      <w:r w:rsidRPr="00EB6A55">
        <w:rPr>
          <w:rFonts w:cs="Times New Roman"/>
        </w:rPr>
        <w:t xml:space="preserve"> </w:t>
      </w:r>
      <w:r>
        <w:rPr>
          <w:rFonts w:cs="Times New Roman"/>
        </w:rPr>
        <w:t>just teeny</w:t>
      </w:r>
      <w:r w:rsidRPr="00EB6A55">
        <w:rPr>
          <w:rFonts w:cs="Times New Roman"/>
        </w:rPr>
        <w:t xml:space="preserve"> bit</w:t>
      </w:r>
    </w:p>
    <w:p w14:paraId="6BA7289C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</w:p>
    <w:p w14:paraId="06CDC690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this nervous human boychick </w:t>
      </w:r>
    </w:p>
    <w:p w14:paraId="1F47265B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rose</w:t>
      </w:r>
      <w:r w:rsidRPr="00070138">
        <w:rPr>
          <w:rFonts w:cs="Times New Roman"/>
        </w:rPr>
        <w:t xml:space="preserve"> </w:t>
      </w:r>
      <w:r>
        <w:rPr>
          <w:rFonts w:cs="Times New Roman"/>
        </w:rPr>
        <w:t>about 2</w:t>
      </w:r>
      <w:r w:rsidRPr="00070138">
        <w:rPr>
          <w:rFonts w:cs="Times New Roman"/>
        </w:rPr>
        <w:t>AM</w:t>
      </w:r>
      <w:r>
        <w:rPr>
          <w:rFonts w:cs="Times New Roman"/>
        </w:rPr>
        <w:t xml:space="preserve"> on brackish </w:t>
      </w:r>
    </w:p>
    <w:p w14:paraId="079732B3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hunch – a whole new poesy </w:t>
      </w:r>
    </w:p>
    <w:p w14:paraId="4E80B500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oeuvre perhaps may get fueled </w:t>
      </w:r>
    </w:p>
    <w:p w14:paraId="3AAC8EC7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</w:p>
    <w:p w14:paraId="08EE309A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even moronically catalyzed </w:t>
      </w:r>
    </w:p>
    <w:p w14:paraId="34CB4249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by self-serviceable shucking </w:t>
      </w:r>
    </w:p>
    <w:p w14:paraId="74BAC927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assorted nuts -- or at times </w:t>
      </w:r>
    </w:p>
    <w:p w14:paraId="3CC3C6D1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preference munching pistachios</w:t>
      </w:r>
    </w:p>
    <w:p w14:paraId="3DAF1E43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</w:p>
    <w:p w14:paraId="0228BE1F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 enjoy shelling though half asleep --</w:t>
      </w:r>
      <w:r w:rsidRPr="00070138">
        <w:rPr>
          <w:rFonts w:cs="Times New Roman"/>
        </w:rPr>
        <w:t xml:space="preserve"> </w:t>
      </w:r>
    </w:p>
    <w:p w14:paraId="70124D34" w14:textId="77777777" w:rsidR="00B1709E" w:rsidRPr="00070138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as Gerard kvelled over dark </w:t>
      </w:r>
      <w:r w:rsidRPr="00070138">
        <w:rPr>
          <w:rFonts w:cs="Times New Roman"/>
        </w:rPr>
        <w:t xml:space="preserve">keyboard </w:t>
      </w:r>
    </w:p>
    <w:p w14:paraId="0928A89A" w14:textId="77777777" w:rsidR="00B1709E" w:rsidRPr="00070138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‘</w:t>
      </w:r>
      <w:proofErr w:type="gramStart"/>
      <w:r>
        <w:rPr>
          <w:rFonts w:cs="Times New Roman"/>
        </w:rPr>
        <w:t>til</w:t>
      </w:r>
      <w:proofErr w:type="gramEnd"/>
      <w:r>
        <w:rPr>
          <w:rFonts w:cs="Times New Roman"/>
        </w:rPr>
        <w:t xml:space="preserve"> 3 AM </w:t>
      </w:r>
      <w:r w:rsidRPr="00070138">
        <w:rPr>
          <w:rFonts w:cs="Times New Roman"/>
        </w:rPr>
        <w:t>when</w:t>
      </w:r>
      <w:r>
        <w:rPr>
          <w:rFonts w:cs="Times New Roman"/>
        </w:rPr>
        <w:t xml:space="preserve"> you are</w:t>
      </w:r>
      <w:r w:rsidRPr="00070138">
        <w:rPr>
          <w:rFonts w:cs="Times New Roman"/>
        </w:rPr>
        <w:t xml:space="preserve"> sate</w:t>
      </w:r>
      <w:r>
        <w:rPr>
          <w:rFonts w:cs="Times New Roman"/>
        </w:rPr>
        <w:t>-</w:t>
      </w:r>
      <w:r w:rsidRPr="00070138">
        <w:rPr>
          <w:rFonts w:cs="Times New Roman"/>
        </w:rPr>
        <w:t xml:space="preserve">fattened </w:t>
      </w:r>
    </w:p>
    <w:p w14:paraId="77D8C4EE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oy before return </w:t>
      </w:r>
      <w:r w:rsidRPr="00070138">
        <w:rPr>
          <w:rFonts w:cs="Times New Roman"/>
        </w:rPr>
        <w:t>to</w:t>
      </w:r>
      <w:r>
        <w:rPr>
          <w:rFonts w:cs="Times New Roman"/>
        </w:rPr>
        <w:t>ward</w:t>
      </w:r>
      <w:r w:rsidRPr="00070138">
        <w:rPr>
          <w:rFonts w:cs="Times New Roman"/>
        </w:rPr>
        <w:t xml:space="preserve"> sagging bed</w:t>
      </w:r>
    </w:p>
    <w:p w14:paraId="5207C603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</w:p>
    <w:p w14:paraId="0F443C22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only to wake super early but so eager </w:t>
      </w:r>
    </w:p>
    <w:p w14:paraId="47C38C10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to transmute 4 AM dross scratched on</w:t>
      </w:r>
    </w:p>
    <w:p w14:paraId="33E125FE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paper napkins into golden threads… </w:t>
      </w:r>
    </w:p>
    <w:p w14:paraId="5F7B557E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which instead too often turn out to be </w:t>
      </w:r>
    </w:p>
    <w:p w14:paraId="198BA2E9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</w:p>
    <w:p w14:paraId="1CF579D9" w14:textId="77777777" w:rsidR="00B1709E" w:rsidRDefault="00B1709E" w:rsidP="00B1709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rueful root of indecipherable dross.</w:t>
      </w:r>
    </w:p>
    <w:p w14:paraId="0E7F1549" w14:textId="3C605B66" w:rsidR="00B1709E" w:rsidRDefault="00B1709E" w:rsidP="009D22E9"/>
    <w:p w14:paraId="579F35A4" w14:textId="77777777" w:rsidR="00B1709E" w:rsidRDefault="00B1709E" w:rsidP="009D22E9"/>
    <w:p w14:paraId="2265AB63" w14:textId="316CBD0C" w:rsidR="00E63E6C" w:rsidRDefault="00E63E6C" w:rsidP="009D22E9"/>
    <w:p w14:paraId="339D4529" w14:textId="3372FA88" w:rsidR="00E63E6C" w:rsidRDefault="00E63E6C" w:rsidP="009D22E9"/>
    <w:p w14:paraId="5D01F591" w14:textId="2F36A46D" w:rsidR="00E63E6C" w:rsidRDefault="00E63E6C" w:rsidP="009D22E9"/>
    <w:p w14:paraId="5E4EC0E3" w14:textId="0E4AB5C3" w:rsidR="00E63E6C" w:rsidRDefault="00E63E6C" w:rsidP="009D22E9"/>
    <w:p w14:paraId="632B9F87" w14:textId="1B93E5E5" w:rsidR="00E63E6C" w:rsidRDefault="00E63E6C" w:rsidP="009D22E9"/>
    <w:p w14:paraId="13E75298" w14:textId="2C5840E0" w:rsidR="00E63E6C" w:rsidRDefault="00E63E6C" w:rsidP="009D22E9"/>
    <w:p w14:paraId="50BD98EE" w14:textId="14A0CE36" w:rsidR="00E63E6C" w:rsidRDefault="00E63E6C" w:rsidP="009D22E9"/>
    <w:p w14:paraId="7813A8BC" w14:textId="253D1A34" w:rsidR="00E63E6C" w:rsidRDefault="00E63E6C" w:rsidP="009D22E9"/>
    <w:p w14:paraId="3422F191" w14:textId="3B9A15C0" w:rsidR="00E63E6C" w:rsidRDefault="00E63E6C" w:rsidP="009D22E9"/>
    <w:p w14:paraId="21414AEE" w14:textId="60E460AE" w:rsidR="00E63E6C" w:rsidRDefault="00E63E6C" w:rsidP="009D22E9"/>
    <w:p w14:paraId="345DD358" w14:textId="0E81B289" w:rsidR="00E63E6C" w:rsidRDefault="00E63E6C" w:rsidP="009D22E9"/>
    <w:p w14:paraId="20AAE3E6" w14:textId="56F5B5E3" w:rsidR="00E63E6C" w:rsidRDefault="00E63E6C" w:rsidP="009D22E9"/>
    <w:p w14:paraId="2B4F9C4F" w14:textId="282C4A2F" w:rsidR="00E63E6C" w:rsidRDefault="00E63E6C" w:rsidP="009D22E9"/>
    <w:p w14:paraId="4626AB7D" w14:textId="548DC003" w:rsidR="00E63E6C" w:rsidRDefault="00E63E6C" w:rsidP="009D22E9"/>
    <w:p w14:paraId="5D0C189E" w14:textId="341943F6" w:rsidR="00E63E6C" w:rsidRDefault="00E63E6C" w:rsidP="009D22E9"/>
    <w:p w14:paraId="4850F0AF" w14:textId="642E4BE1" w:rsidR="00E63E6C" w:rsidRDefault="00E63E6C" w:rsidP="009D22E9"/>
    <w:p w14:paraId="5F21DC90" w14:textId="31177ABF" w:rsidR="00E63E6C" w:rsidRDefault="00E63E6C" w:rsidP="009D22E9"/>
    <w:p w14:paraId="6CCCC395" w14:textId="06780EF0" w:rsidR="00E63E6C" w:rsidRDefault="00E63E6C" w:rsidP="009D22E9"/>
    <w:p w14:paraId="46E1BE91" w14:textId="77777777" w:rsidR="00E63E6C" w:rsidRDefault="00E63E6C" w:rsidP="009D22E9"/>
    <w:p w14:paraId="672EC789" w14:textId="77777777" w:rsidR="009D22E9" w:rsidRDefault="009D22E9" w:rsidP="009D22E9"/>
    <w:p w14:paraId="4143A7BF" w14:textId="77777777" w:rsidR="009D22E9" w:rsidRPr="009D22E9" w:rsidRDefault="009D22E9" w:rsidP="00EE29B6">
      <w:pPr>
        <w:rPr>
          <w:rFonts w:eastAsia="Times New Roman" w:cs="Times New Roman"/>
        </w:rPr>
      </w:pPr>
    </w:p>
    <w:p w14:paraId="13EAE4CE" w14:textId="77777777" w:rsidR="00EE29B6" w:rsidRDefault="00EE29B6" w:rsidP="00EE29B6">
      <w:pPr>
        <w:rPr>
          <w:rFonts w:eastAsia="Times New Roman" w:cs="Times New Roman"/>
        </w:rPr>
      </w:pPr>
    </w:p>
    <w:p w14:paraId="355862CB" w14:textId="77777777" w:rsidR="00EE29B6" w:rsidRDefault="00EE29B6" w:rsidP="00EE29B6">
      <w:pPr>
        <w:rPr>
          <w:rFonts w:eastAsia="Times New Roman" w:cs="Times New Roman"/>
        </w:rPr>
      </w:pPr>
    </w:p>
    <w:p w14:paraId="1AD2C2D1" w14:textId="77777777" w:rsidR="00EE29B6" w:rsidRDefault="00EE29B6" w:rsidP="00EE29B6">
      <w:pPr>
        <w:rPr>
          <w:rFonts w:eastAsia="Times New Roman" w:cs="Times New Roman"/>
        </w:rPr>
      </w:pPr>
    </w:p>
    <w:p w14:paraId="228880D4" w14:textId="77777777" w:rsidR="00EE29B6" w:rsidRDefault="00EE29B6" w:rsidP="00EE29B6">
      <w:pPr>
        <w:rPr>
          <w:rFonts w:eastAsia="Times New Roman" w:cs="Times New Roman"/>
        </w:rPr>
      </w:pPr>
    </w:p>
    <w:p w14:paraId="69C301A1" w14:textId="77777777" w:rsidR="00EE29B6" w:rsidRDefault="00EE29B6" w:rsidP="00EE29B6">
      <w:pPr>
        <w:rPr>
          <w:rFonts w:eastAsia="Times New Roman" w:cs="Times New Roman"/>
        </w:rPr>
      </w:pPr>
    </w:p>
    <w:p w14:paraId="23B65748" w14:textId="18358076" w:rsidR="00B1709E" w:rsidRPr="007A52B6" w:rsidRDefault="00775829" w:rsidP="00B1709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8. </w:t>
      </w:r>
      <w:proofErr w:type="spellStart"/>
      <w:r w:rsidR="00B1709E" w:rsidRPr="007A52B6">
        <w:rPr>
          <w:rFonts w:cs="Times New Roman"/>
          <w:b/>
          <w:bCs/>
        </w:rPr>
        <w:t>Poemography’s</w:t>
      </w:r>
      <w:proofErr w:type="spellEnd"/>
      <w:r w:rsidR="00B1709E" w:rsidRPr="007A52B6">
        <w:rPr>
          <w:rFonts w:cs="Times New Roman"/>
          <w:b/>
          <w:bCs/>
        </w:rPr>
        <w:t xml:space="preserve"> Garden</w:t>
      </w:r>
    </w:p>
    <w:p w14:paraId="253F2B4B" w14:textId="77777777" w:rsidR="00B1709E" w:rsidRPr="007A52B6" w:rsidRDefault="00B1709E" w:rsidP="00B1709E">
      <w:pPr>
        <w:rPr>
          <w:rFonts w:cs="Times New Roman"/>
        </w:rPr>
      </w:pPr>
    </w:p>
    <w:p w14:paraId="036C9053" w14:textId="77777777" w:rsidR="00B1709E" w:rsidRPr="007A52B6" w:rsidRDefault="00B1709E" w:rsidP="00B1709E">
      <w:pPr>
        <w:rPr>
          <w:rFonts w:cs="Times New Roman"/>
        </w:rPr>
      </w:pPr>
      <w:r w:rsidRPr="007A52B6">
        <w:rPr>
          <w:rFonts w:cs="Times New Roman"/>
        </w:rPr>
        <w:t>Praised as a Renaissance man</w:t>
      </w:r>
    </w:p>
    <w:p w14:paraId="76E97CD7" w14:textId="77777777" w:rsidR="00B1709E" w:rsidRPr="007A52B6" w:rsidRDefault="00B1709E" w:rsidP="00B1709E">
      <w:pPr>
        <w:rPr>
          <w:rFonts w:cs="Times New Roman"/>
        </w:rPr>
      </w:pPr>
      <w:r w:rsidRPr="007A52B6">
        <w:rPr>
          <w:rFonts w:cs="Times New Roman"/>
        </w:rPr>
        <w:t xml:space="preserve">-- do y’all recall, have any of us </w:t>
      </w:r>
    </w:p>
    <w:p w14:paraId="76674940" w14:textId="77777777" w:rsidR="00B1709E" w:rsidRPr="007A52B6" w:rsidRDefault="00B1709E" w:rsidP="00B1709E">
      <w:pPr>
        <w:rPr>
          <w:rFonts w:cs="Times New Roman"/>
        </w:rPr>
      </w:pPr>
      <w:r w:rsidRPr="007A52B6">
        <w:rPr>
          <w:rFonts w:cs="Times New Roman"/>
        </w:rPr>
        <w:t xml:space="preserve">ever heard the phrase Renaissance </w:t>
      </w:r>
    </w:p>
    <w:p w14:paraId="737213E8" w14:textId="77777777" w:rsidR="00B1709E" w:rsidRPr="007A52B6" w:rsidRDefault="00B1709E" w:rsidP="00B1709E">
      <w:pPr>
        <w:rPr>
          <w:rFonts w:cs="Times New Roman"/>
        </w:rPr>
      </w:pPr>
      <w:r w:rsidRPr="007A52B6">
        <w:rPr>
          <w:rFonts w:cs="Times New Roman"/>
        </w:rPr>
        <w:t xml:space="preserve">woman? -- but more frequently dissed </w:t>
      </w:r>
    </w:p>
    <w:p w14:paraId="7A72AEA1" w14:textId="77777777" w:rsidR="00B1709E" w:rsidRPr="007A52B6" w:rsidRDefault="00B1709E" w:rsidP="00B1709E">
      <w:pPr>
        <w:rPr>
          <w:rFonts w:cs="Times New Roman"/>
        </w:rPr>
      </w:pPr>
      <w:r w:rsidRPr="007A52B6">
        <w:rPr>
          <w:rFonts w:cs="Times New Roman"/>
        </w:rPr>
        <w:t>as her dilettante who wasted his precious gift</w:t>
      </w:r>
    </w:p>
    <w:p w14:paraId="1CA2405D" w14:textId="77777777" w:rsidR="00B1709E" w:rsidRPr="007A52B6" w:rsidRDefault="00B1709E" w:rsidP="00B1709E">
      <w:pPr>
        <w:rPr>
          <w:rFonts w:cs="Times New Roman"/>
        </w:rPr>
      </w:pPr>
      <w:r w:rsidRPr="007A52B6">
        <w:rPr>
          <w:rFonts w:cs="Times New Roman"/>
        </w:rPr>
        <w:t>of medical training taking care of some poor folks</w:t>
      </w:r>
    </w:p>
    <w:p w14:paraId="178BFC97" w14:textId="77777777" w:rsidR="00B1709E" w:rsidRPr="007A52B6" w:rsidRDefault="00B1709E" w:rsidP="00B1709E">
      <w:pPr>
        <w:rPr>
          <w:rFonts w:cs="Times New Roman"/>
        </w:rPr>
      </w:pPr>
      <w:r w:rsidRPr="007A52B6">
        <w:rPr>
          <w:rFonts w:cs="Times New Roman"/>
        </w:rPr>
        <w:t>without homes then later-on for scribbling (per)verses;</w:t>
      </w:r>
    </w:p>
    <w:p w14:paraId="7065E74C" w14:textId="77777777" w:rsidR="00B1709E" w:rsidRPr="007A52B6" w:rsidRDefault="00B1709E" w:rsidP="00B1709E">
      <w:pPr>
        <w:rPr>
          <w:rFonts w:cs="Times New Roman"/>
        </w:rPr>
      </w:pPr>
      <w:r w:rsidRPr="007A52B6">
        <w:rPr>
          <w:rFonts w:cs="Times New Roman"/>
        </w:rPr>
        <w:t xml:space="preserve">turns out, at least that regards me, getting lay of </w:t>
      </w:r>
      <w:proofErr w:type="spellStart"/>
      <w:r w:rsidRPr="007A52B6">
        <w:rPr>
          <w:rFonts w:cs="Times New Roman"/>
        </w:rPr>
        <w:t>Poesyland’s</w:t>
      </w:r>
      <w:proofErr w:type="spellEnd"/>
    </w:p>
    <w:p w14:paraId="10674287" w14:textId="77777777" w:rsidR="00B1709E" w:rsidRPr="007A52B6" w:rsidRDefault="00B1709E" w:rsidP="00B1709E">
      <w:pPr>
        <w:rPr>
          <w:rFonts w:cs="Times New Roman"/>
        </w:rPr>
      </w:pPr>
      <w:r w:rsidRPr="007A52B6">
        <w:rPr>
          <w:rFonts w:cs="Times New Roman"/>
        </w:rPr>
        <w:t>required greater time and energy than other so-called accomplishments.</w:t>
      </w:r>
    </w:p>
    <w:p w14:paraId="646FE884" w14:textId="77777777" w:rsidR="00B1709E" w:rsidRPr="007A52B6" w:rsidRDefault="00B1709E" w:rsidP="00B1709E">
      <w:pPr>
        <w:rPr>
          <w:rFonts w:cs="Times New Roman"/>
        </w:rPr>
      </w:pPr>
      <w:r w:rsidRPr="007A52B6">
        <w:rPr>
          <w:rFonts w:cs="Times New Roman"/>
        </w:rPr>
        <w:t>Which may simply indicate basic lack of talent, oy I’m planting in wrong soil.</w:t>
      </w:r>
    </w:p>
    <w:p w14:paraId="79227BAA" w14:textId="77777777" w:rsidR="00EE29B6" w:rsidRDefault="00EE29B6" w:rsidP="00EE29B6">
      <w:pPr>
        <w:rPr>
          <w:rFonts w:eastAsia="Times New Roman" w:cs="Times New Roman"/>
        </w:rPr>
      </w:pPr>
    </w:p>
    <w:p w14:paraId="3AEF2477" w14:textId="77777777" w:rsidR="00EE29B6" w:rsidRDefault="00EE29B6" w:rsidP="00EE29B6">
      <w:pPr>
        <w:rPr>
          <w:rFonts w:eastAsia="Times New Roman" w:cs="Times New Roman"/>
        </w:rPr>
      </w:pPr>
    </w:p>
    <w:p w14:paraId="0356BEE1" w14:textId="77777777" w:rsidR="00EE29B6" w:rsidRDefault="00EE29B6" w:rsidP="00EE29B6">
      <w:pPr>
        <w:rPr>
          <w:rFonts w:eastAsia="Times New Roman" w:cs="Times New Roman"/>
        </w:rPr>
      </w:pPr>
    </w:p>
    <w:p w14:paraId="31E56274" w14:textId="77777777" w:rsidR="00EE29B6" w:rsidRDefault="00EE29B6" w:rsidP="00EE29B6">
      <w:pPr>
        <w:rPr>
          <w:rFonts w:eastAsia="Times New Roman" w:cs="Times New Roman"/>
        </w:rPr>
      </w:pPr>
    </w:p>
    <w:p w14:paraId="47FED621" w14:textId="77777777" w:rsidR="00EE29B6" w:rsidRDefault="00EE29B6" w:rsidP="00EE29B6">
      <w:pPr>
        <w:rPr>
          <w:rFonts w:eastAsia="Times New Roman" w:cs="Times New Roman"/>
        </w:rPr>
      </w:pPr>
    </w:p>
    <w:p w14:paraId="16698F9A" w14:textId="77777777" w:rsidR="00EE29B6" w:rsidRDefault="00EE29B6" w:rsidP="00EE29B6">
      <w:pPr>
        <w:rPr>
          <w:rFonts w:eastAsia="Times New Roman" w:cs="Times New Roman"/>
        </w:rPr>
      </w:pPr>
    </w:p>
    <w:p w14:paraId="6AB6B1BA" w14:textId="77777777" w:rsidR="00EE29B6" w:rsidRDefault="00EE29B6" w:rsidP="00EE29B6">
      <w:pPr>
        <w:rPr>
          <w:rFonts w:eastAsia="Times New Roman" w:cs="Times New Roman"/>
        </w:rPr>
      </w:pPr>
    </w:p>
    <w:p w14:paraId="7DCD21E8" w14:textId="77777777" w:rsidR="00EE29B6" w:rsidRDefault="00EE29B6" w:rsidP="00EE29B6">
      <w:pPr>
        <w:rPr>
          <w:rFonts w:eastAsia="Times New Roman" w:cs="Times New Roman"/>
        </w:rPr>
      </w:pPr>
    </w:p>
    <w:p w14:paraId="419AAC5B" w14:textId="4F0E02E7" w:rsidR="00EE29B6" w:rsidRDefault="00EE29B6" w:rsidP="00EE29B6">
      <w:pPr>
        <w:rPr>
          <w:rFonts w:eastAsia="Times New Roman" w:cs="Times New Roman"/>
        </w:rPr>
      </w:pPr>
    </w:p>
    <w:p w14:paraId="65D2E843" w14:textId="77777777" w:rsidR="00EE29B6" w:rsidRPr="00BA5997" w:rsidRDefault="00EE29B6" w:rsidP="00EE29B6">
      <w:pPr>
        <w:rPr>
          <w:rFonts w:eastAsia="Times New Roman" w:cs="Times New Roman"/>
        </w:rPr>
      </w:pPr>
    </w:p>
    <w:p w14:paraId="67253DEF" w14:textId="00759D59" w:rsidR="00EE29B6" w:rsidRDefault="00EE29B6" w:rsidP="00EE29B6"/>
    <w:p w14:paraId="00700854" w14:textId="578DE5A3" w:rsidR="00BE7AB4" w:rsidRDefault="00BE7AB4"/>
    <w:p w14:paraId="79AF95F2" w14:textId="60186F28" w:rsidR="00775829" w:rsidRDefault="00775829"/>
    <w:p w14:paraId="246D3051" w14:textId="0BE364A7" w:rsidR="00775829" w:rsidRDefault="00775829"/>
    <w:p w14:paraId="2D990A40" w14:textId="632AF9D6" w:rsidR="00775829" w:rsidRDefault="00775829"/>
    <w:p w14:paraId="02BF769D" w14:textId="06361FC8" w:rsidR="00775829" w:rsidRDefault="00775829"/>
    <w:p w14:paraId="656DFEB8" w14:textId="47D1B91E" w:rsidR="00775829" w:rsidRDefault="00775829"/>
    <w:p w14:paraId="53B78E1C" w14:textId="43D3BCAF" w:rsidR="00775829" w:rsidRDefault="00775829"/>
    <w:p w14:paraId="2CFA70B9" w14:textId="1EC3394F" w:rsidR="00775829" w:rsidRDefault="00775829"/>
    <w:p w14:paraId="427A45D8" w14:textId="67D64782" w:rsidR="00775829" w:rsidRDefault="00775829"/>
    <w:p w14:paraId="2282307A" w14:textId="778A8186" w:rsidR="00775829" w:rsidRDefault="00775829"/>
    <w:p w14:paraId="1797DD48" w14:textId="3810C057" w:rsidR="00775829" w:rsidRDefault="00775829"/>
    <w:p w14:paraId="75AF9162" w14:textId="6B695D40" w:rsidR="00775829" w:rsidRDefault="00775829"/>
    <w:p w14:paraId="442B5BCF" w14:textId="4E6DDBE8" w:rsidR="00775829" w:rsidRDefault="00775829"/>
    <w:p w14:paraId="679A2699" w14:textId="1FC7BB30" w:rsidR="00775829" w:rsidRDefault="00775829"/>
    <w:p w14:paraId="4C64E0BA" w14:textId="550E1390" w:rsidR="00775829" w:rsidRDefault="00775829"/>
    <w:p w14:paraId="18116CE8" w14:textId="6F8BC1D7" w:rsidR="00775829" w:rsidRDefault="00775829"/>
    <w:p w14:paraId="5F9852D5" w14:textId="71AEADC9" w:rsidR="00775829" w:rsidRDefault="00775829"/>
    <w:p w14:paraId="554DF440" w14:textId="2AA01B62" w:rsidR="00775829" w:rsidRDefault="00775829"/>
    <w:p w14:paraId="5B475A2A" w14:textId="5B5AD5BF" w:rsidR="00775829" w:rsidRDefault="00775829"/>
    <w:p w14:paraId="46C6EE15" w14:textId="58A87278" w:rsidR="00775829" w:rsidRDefault="00775829"/>
    <w:p w14:paraId="513C5370" w14:textId="1259D478" w:rsidR="00775829" w:rsidRDefault="00775829"/>
    <w:p w14:paraId="1B38BED6" w14:textId="6AFDD6E8" w:rsidR="00775829" w:rsidRDefault="00775829"/>
    <w:p w14:paraId="272A60D8" w14:textId="1FD1FAF0" w:rsidR="00775829" w:rsidRDefault="00775829"/>
    <w:p w14:paraId="55949311" w14:textId="3FDAD0C3" w:rsidR="00775829" w:rsidRDefault="00775829"/>
    <w:p w14:paraId="48879DA9" w14:textId="15B8278D" w:rsidR="00775829" w:rsidRDefault="00775829"/>
    <w:p w14:paraId="54D206D1" w14:textId="185C5B6A" w:rsidR="00775829" w:rsidRDefault="00775829"/>
    <w:p w14:paraId="2A2BC308" w14:textId="6BE5D55B" w:rsidR="00775829" w:rsidRDefault="00775829"/>
    <w:p w14:paraId="6B3700E3" w14:textId="3829F5FB" w:rsidR="00775829" w:rsidRDefault="00775829"/>
    <w:p w14:paraId="3CCE7F37" w14:textId="58F3436F" w:rsidR="00775829" w:rsidRDefault="00775829"/>
    <w:p w14:paraId="076EED18" w14:textId="458A572F" w:rsidR="00775829" w:rsidRDefault="00775829"/>
    <w:p w14:paraId="673F7905" w14:textId="09129195" w:rsidR="00775829" w:rsidRDefault="00775829"/>
    <w:p w14:paraId="2867AFA9" w14:textId="2CCAB884" w:rsidR="00775829" w:rsidRDefault="00775829"/>
    <w:p w14:paraId="78157CC9" w14:textId="6B612D3E" w:rsidR="00775829" w:rsidRDefault="00775829"/>
    <w:p w14:paraId="0A11980A" w14:textId="60027C7E" w:rsidR="00775829" w:rsidRDefault="00775829"/>
    <w:p w14:paraId="6682487D" w14:textId="392515B1" w:rsidR="00775829" w:rsidRDefault="00775829" w:rsidP="00775829">
      <w:pPr>
        <w:spacing w:line="300" w:lineRule="atLeast"/>
        <w:ind w:left="720" w:right="870"/>
        <w:textAlignment w:val="baseline"/>
        <w:rPr>
          <w:b/>
        </w:rPr>
      </w:pPr>
      <w:r>
        <w:rPr>
          <w:rFonts w:cs="Times New Roman"/>
          <w:b/>
        </w:rPr>
        <w:t>9</w:t>
      </w:r>
      <w:r>
        <w:rPr>
          <w:rFonts w:cs="Times New Roman"/>
          <w:b/>
        </w:rPr>
        <w:t xml:space="preserve">. </w:t>
      </w:r>
      <w:r>
        <w:rPr>
          <w:b/>
        </w:rPr>
        <w:t xml:space="preserve"> There’s No Biz Like </w:t>
      </w:r>
      <w:proofErr w:type="spellStart"/>
      <w:r w:rsidRPr="007C259F">
        <w:rPr>
          <w:b/>
        </w:rPr>
        <w:t>Pobiz</w:t>
      </w:r>
      <w:proofErr w:type="spellEnd"/>
    </w:p>
    <w:p w14:paraId="2F23E231" w14:textId="77777777" w:rsidR="00775829" w:rsidRDefault="00775829" w:rsidP="00775829">
      <w:pPr>
        <w:spacing w:line="300" w:lineRule="atLeast"/>
        <w:ind w:left="720" w:right="870"/>
        <w:textAlignment w:val="baseline"/>
        <w:rPr>
          <w:rFonts w:ascii="Franklin Gothic Medium" w:hAnsi="Franklin Gothic Medium"/>
          <w:color w:val="111111"/>
          <w:sz w:val="21"/>
          <w:szCs w:val="21"/>
        </w:rPr>
        <w:sectPr w:rsidR="00775829" w:rsidSect="00401A29">
          <w:headerReference w:type="even" r:id="rId10"/>
          <w:headerReference w:type="default" r:id="rId11"/>
          <w:type w:val="continuous"/>
          <w:pgSz w:w="12240" w:h="15840"/>
          <w:pgMar w:top="-144" w:right="1440" w:bottom="-144" w:left="1440" w:header="720" w:footer="720" w:gutter="0"/>
          <w:cols w:space="720"/>
          <w:docGrid w:linePitch="360"/>
        </w:sectPr>
      </w:pPr>
    </w:p>
    <w:p w14:paraId="0EA9322B" w14:textId="77777777" w:rsidR="00775829" w:rsidRDefault="00775829" w:rsidP="00775829">
      <w:pPr>
        <w:rPr>
          <w:b/>
        </w:rPr>
      </w:pPr>
    </w:p>
    <w:p w14:paraId="0BF65039" w14:textId="77777777" w:rsidR="00775829" w:rsidRDefault="00775829" w:rsidP="00775829">
      <w:pPr>
        <w:sectPr w:rsidR="00775829" w:rsidSect="00A547B6">
          <w:type w:val="continuous"/>
          <w:pgSz w:w="12240" w:h="15840"/>
          <w:pgMar w:top="-144" w:right="1440" w:bottom="-144" w:left="1440" w:header="720" w:footer="720" w:gutter="0"/>
          <w:cols w:space="720"/>
          <w:docGrid w:linePitch="360"/>
        </w:sectPr>
      </w:pPr>
    </w:p>
    <w:p w14:paraId="037061D1" w14:textId="77777777" w:rsidR="00775829" w:rsidRDefault="00775829" w:rsidP="00775829">
      <w:r>
        <w:t xml:space="preserve">My original business </w:t>
      </w:r>
      <w:proofErr w:type="gramStart"/>
      <w:r>
        <w:t>plan</w:t>
      </w:r>
      <w:proofErr w:type="gramEnd"/>
    </w:p>
    <w:p w14:paraId="096550DE" w14:textId="77777777" w:rsidR="00775829" w:rsidRDefault="00775829" w:rsidP="00775829">
      <w:r>
        <w:t>perhaps a decade ago when</w:t>
      </w:r>
    </w:p>
    <w:p w14:paraId="0EDC0222" w14:textId="77777777" w:rsidR="00775829" w:rsidRDefault="00775829" w:rsidP="00775829">
      <w:r>
        <w:t>rapidly moving from desk</w:t>
      </w:r>
    </w:p>
    <w:p w14:paraId="294A8FA5" w14:textId="77777777" w:rsidR="00775829" w:rsidRDefault="00775829" w:rsidP="00775829">
      <w:r>
        <w:t>drawer more to public poetry</w:t>
      </w:r>
    </w:p>
    <w:p w14:paraId="2C7576BF" w14:textId="77777777" w:rsidR="00775829" w:rsidRDefault="00775829" w:rsidP="00775829"/>
    <w:p w14:paraId="31595401" w14:textId="77777777" w:rsidR="00775829" w:rsidRDefault="00775829" w:rsidP="00775829">
      <w:r>
        <w:t>was to submit by snail mail,</w:t>
      </w:r>
    </w:p>
    <w:p w14:paraId="4AF8834E" w14:textId="77777777" w:rsidR="00775829" w:rsidRDefault="00775829" w:rsidP="00775829">
      <w:r>
        <w:t>some big deal production what</w:t>
      </w:r>
    </w:p>
    <w:p w14:paraId="3AD2121D" w14:textId="77777777" w:rsidR="00775829" w:rsidRDefault="00775829" w:rsidP="00775829">
      <w:r>
        <w:t>with printing out and licking</w:t>
      </w:r>
    </w:p>
    <w:p w14:paraId="280DC704" w14:textId="77777777" w:rsidR="00775829" w:rsidRDefault="00775829" w:rsidP="00775829">
      <w:r>
        <w:t xml:space="preserve">stamps, addressing plus SASE </w:t>
      </w:r>
    </w:p>
    <w:p w14:paraId="3398AE2F" w14:textId="77777777" w:rsidR="00775829" w:rsidRDefault="00775829" w:rsidP="00775829"/>
    <w:p w14:paraId="035F10BA" w14:textId="77777777" w:rsidR="00775829" w:rsidRDefault="00775829" w:rsidP="00775829">
      <w:r>
        <w:t xml:space="preserve">which took one </w:t>
      </w:r>
      <w:proofErr w:type="spellStart"/>
      <w:r>
        <w:t>helluva</w:t>
      </w:r>
      <w:proofErr w:type="spellEnd"/>
      <w:r>
        <w:t xml:space="preserve"> effort</w:t>
      </w:r>
    </w:p>
    <w:p w14:paraId="71116644" w14:textId="77777777" w:rsidR="00775829" w:rsidRDefault="00775829" w:rsidP="00775829">
      <w:r>
        <w:t>offering little yield except slips</w:t>
      </w:r>
    </w:p>
    <w:p w14:paraId="438D2F78" w14:textId="77777777" w:rsidR="00775829" w:rsidRDefault="00775829" w:rsidP="00775829">
      <w:r>
        <w:t xml:space="preserve">of returned SASE-enclosed paper </w:t>
      </w:r>
    </w:p>
    <w:p w14:paraId="1A62F6AC" w14:textId="77777777" w:rsidR="00775829" w:rsidRPr="005D38B6" w:rsidRDefault="00775829" w:rsidP="00775829">
      <w:r>
        <w:t xml:space="preserve">mostly saying, </w:t>
      </w:r>
      <w:proofErr w:type="gramStart"/>
      <w:r w:rsidRPr="00DE7CA2">
        <w:rPr>
          <w:i/>
        </w:rPr>
        <w:t>Than</w:t>
      </w:r>
      <w:r>
        <w:rPr>
          <w:i/>
        </w:rPr>
        <w:t>k</w:t>
      </w:r>
      <w:proofErr w:type="gramEnd"/>
      <w:r>
        <w:rPr>
          <w:i/>
        </w:rPr>
        <w:t xml:space="preserve"> you </w:t>
      </w:r>
      <w:r w:rsidRPr="00DE7CA2">
        <w:rPr>
          <w:i/>
        </w:rPr>
        <w:t>no thanks.</w:t>
      </w:r>
    </w:p>
    <w:p w14:paraId="619DE36C" w14:textId="77777777" w:rsidR="00775829" w:rsidRDefault="00775829" w:rsidP="00775829"/>
    <w:p w14:paraId="012A9642" w14:textId="77777777" w:rsidR="00775829" w:rsidRDefault="00775829" w:rsidP="00775829">
      <w:r>
        <w:t>After maybe 18 months’ trivial</w:t>
      </w:r>
    </w:p>
    <w:p w14:paraId="59D3044B" w14:textId="77777777" w:rsidR="00775829" w:rsidRDefault="00775829" w:rsidP="00775829">
      <w:r>
        <w:t>submission acceptance yield -- took</w:t>
      </w:r>
    </w:p>
    <w:p w14:paraId="0F58926F" w14:textId="77777777" w:rsidR="00775829" w:rsidRDefault="00775829" w:rsidP="00775829">
      <w:r>
        <w:t>top ten mainline literary reviews</w:t>
      </w:r>
    </w:p>
    <w:p w14:paraId="53F65B74" w14:textId="77777777" w:rsidR="00775829" w:rsidRDefault="00775829" w:rsidP="00775829">
      <w:r>
        <w:t>often years to respond if ever --</w:t>
      </w:r>
    </w:p>
    <w:p w14:paraId="2D1F54A6" w14:textId="77777777" w:rsidR="00775829" w:rsidRDefault="00775829" w:rsidP="00775829"/>
    <w:p w14:paraId="25FF202D" w14:textId="77777777" w:rsidR="00775829" w:rsidRDefault="00775829" w:rsidP="00775829">
      <w:r>
        <w:t xml:space="preserve">I decided to employ past Jewish </w:t>
      </w:r>
    </w:p>
    <w:p w14:paraId="478216D8" w14:textId="77777777" w:rsidR="00775829" w:rsidRDefault="00775829" w:rsidP="00775829">
      <w:r>
        <w:t xml:space="preserve">MD CEO toolbox skills to do blue </w:t>
      </w:r>
    </w:p>
    <w:p w14:paraId="64B334A8" w14:textId="77777777" w:rsidR="00775829" w:rsidRDefault="00775829" w:rsidP="00775829">
      <w:r>
        <w:t>sky brainstorming sessions with staff</w:t>
      </w:r>
    </w:p>
    <w:p w14:paraId="49F80937" w14:textId="77777777" w:rsidR="00775829" w:rsidRDefault="00775829" w:rsidP="00775829">
      <w:r>
        <w:t>that consisted simply of uno – me.</w:t>
      </w:r>
    </w:p>
    <w:p w14:paraId="4B866A4E" w14:textId="77777777" w:rsidR="00775829" w:rsidRDefault="00775829" w:rsidP="00775829"/>
    <w:p w14:paraId="7EA91EAE" w14:textId="77777777" w:rsidR="00775829" w:rsidRDefault="00775829" w:rsidP="00775829">
      <w:r>
        <w:t>Given previously too poor bang for</w:t>
      </w:r>
    </w:p>
    <w:p w14:paraId="390AEC14" w14:textId="77777777" w:rsidR="00775829" w:rsidRDefault="00775829" w:rsidP="00775829">
      <w:r>
        <w:t>the buckaroo (just gas money alone</w:t>
      </w:r>
    </w:p>
    <w:p w14:paraId="730F8046" w14:textId="77777777" w:rsidR="00775829" w:rsidRDefault="00775829" w:rsidP="00775829">
      <w:r>
        <w:t>to get to and from the damn post office)</w:t>
      </w:r>
    </w:p>
    <w:p w14:paraId="34B8E26F" w14:textId="77777777" w:rsidR="00775829" w:rsidRDefault="00775829" w:rsidP="00775829">
      <w:r>
        <w:t xml:space="preserve">it really </w:t>
      </w:r>
      <w:proofErr w:type="spellStart"/>
      <w:r>
        <w:t>really</w:t>
      </w:r>
      <w:proofErr w:type="spellEnd"/>
      <w:r>
        <w:t xml:space="preserve"> quickly became obvious </w:t>
      </w:r>
    </w:p>
    <w:p w14:paraId="33D39078" w14:textId="77777777" w:rsidR="00775829" w:rsidRDefault="00775829" w:rsidP="00775829"/>
    <w:p w14:paraId="565A24C2" w14:textId="77777777" w:rsidR="00775829" w:rsidRDefault="00775829" w:rsidP="00775829">
      <w:pPr>
        <w:tabs>
          <w:tab w:val="left" w:pos="4050"/>
        </w:tabs>
      </w:pPr>
      <w:r>
        <w:t>now was time to shift to a different</w:t>
      </w:r>
    </w:p>
    <w:p w14:paraId="5B410629" w14:textId="77777777" w:rsidR="00775829" w:rsidRDefault="00775829" w:rsidP="00775829">
      <w:r>
        <w:t>vision: given the explosion of</w:t>
      </w:r>
    </w:p>
    <w:p w14:paraId="68962B02" w14:textId="77777777" w:rsidR="00775829" w:rsidRDefault="00775829" w:rsidP="00775829">
      <w:r>
        <w:t>digital platforms that of course</w:t>
      </w:r>
    </w:p>
    <w:p w14:paraId="63FCDCF1" w14:textId="77777777" w:rsidR="00775829" w:rsidRDefault="00775829" w:rsidP="00775829">
      <w:r>
        <w:t>took form moving from tiny retail</w:t>
      </w:r>
    </w:p>
    <w:p w14:paraId="76B4F4FF" w14:textId="77777777" w:rsidR="00775829" w:rsidRDefault="00775829" w:rsidP="00775829"/>
    <w:p w14:paraId="1727C69C" w14:textId="77777777" w:rsidR="00775829" w:rsidRDefault="00775829" w:rsidP="00775829">
      <w:r>
        <w:t>to wholesale almost bulk volume.</w:t>
      </w:r>
    </w:p>
    <w:p w14:paraId="6BFB1EC5" w14:textId="77777777" w:rsidR="00775829" w:rsidRDefault="00775829" w:rsidP="00775829">
      <w:r>
        <w:t>Since September 2018, the year</w:t>
      </w:r>
    </w:p>
    <w:p w14:paraId="1BD84C14" w14:textId="77777777" w:rsidR="00775829" w:rsidRDefault="00775829" w:rsidP="00775829">
      <w:r>
        <w:t xml:space="preserve">Gerard </w:t>
      </w:r>
      <w:proofErr w:type="spellStart"/>
      <w:r>
        <w:t>Sarnat’s</w:t>
      </w:r>
      <w:proofErr w:type="spellEnd"/>
      <w:r>
        <w:t xml:space="preserve"> last collection of four </w:t>
      </w:r>
    </w:p>
    <w:p w14:paraId="53EB4CF1" w14:textId="77777777" w:rsidR="00775829" w:rsidRDefault="00775829" w:rsidP="00775829">
      <w:r>
        <w:t>was put out by a small press. To date</w:t>
      </w:r>
    </w:p>
    <w:p w14:paraId="04F3A3CE" w14:textId="77777777" w:rsidR="00775829" w:rsidRDefault="00775829" w:rsidP="00775829"/>
    <w:p w14:paraId="11DFB8AE" w14:textId="77777777" w:rsidR="00775829" w:rsidRDefault="00775829" w:rsidP="00775829">
      <w:r>
        <w:t>I have had about 945– but then who’s</w:t>
      </w:r>
    </w:p>
    <w:p w14:paraId="4EBCB072" w14:textId="77777777" w:rsidR="00775829" w:rsidRDefault="00775829" w:rsidP="00775829">
      <w:r>
        <w:t>counting? -- largely pieces of verse</w:t>
      </w:r>
    </w:p>
    <w:p w14:paraId="37C9D8F6" w14:textId="77777777" w:rsidR="00775829" w:rsidRDefault="00775829" w:rsidP="00775829">
      <w:r>
        <w:t xml:space="preserve">accepted by close to that many journals </w:t>
      </w:r>
    </w:p>
    <w:p w14:paraId="55951D26" w14:textId="77777777" w:rsidR="00775829" w:rsidRDefault="00775829" w:rsidP="00775829">
      <w:r>
        <w:t>(</w:t>
      </w:r>
      <w:proofErr w:type="gramStart"/>
      <w:r>
        <w:t>current</w:t>
      </w:r>
      <w:proofErr w:type="gramEnd"/>
      <w:r>
        <w:t xml:space="preserve"> best estimate* is at minimum</w:t>
      </w:r>
    </w:p>
    <w:p w14:paraId="548C1518" w14:textId="77777777" w:rsidR="00775829" w:rsidRDefault="00775829" w:rsidP="00775829"/>
    <w:p w14:paraId="1D120ED7" w14:textId="77777777" w:rsidR="00775829" w:rsidRDefault="00775829" w:rsidP="00775829">
      <w:r>
        <w:t xml:space="preserve">there are 3514 such outlets for poems) </w:t>
      </w:r>
    </w:p>
    <w:p w14:paraId="58D00EC4" w14:textId="77777777" w:rsidR="00775829" w:rsidRDefault="00775829" w:rsidP="00775829">
      <w:r>
        <w:t>among 2814 in The United States followed</w:t>
      </w:r>
    </w:p>
    <w:p w14:paraId="40D36C0A" w14:textId="77777777" w:rsidR="00775829" w:rsidRDefault="00775829" w:rsidP="00775829">
      <w:r>
        <w:t>by United Kingdom’s 257, Canada 188,</w:t>
      </w:r>
    </w:p>
    <w:p w14:paraId="09E4989F" w14:textId="77777777" w:rsidR="00775829" w:rsidRDefault="00775829" w:rsidP="00775829">
      <w:r>
        <w:t>Australia 53, Ireland 34, India 27 -- also</w:t>
      </w:r>
    </w:p>
    <w:p w14:paraId="21BFCF33" w14:textId="77777777" w:rsidR="00775829" w:rsidRDefault="00775829" w:rsidP="00775829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 </w:t>
      </w:r>
    </w:p>
    <w:p w14:paraId="567C9D49" w14:textId="77777777" w:rsidR="00775829" w:rsidRDefault="00775829" w:rsidP="00775829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stuff appears in </w:t>
      </w:r>
      <w:r w:rsidRPr="00C708D9">
        <w:rPr>
          <w:rFonts w:cs="Times New Roman"/>
          <w:color w:val="000000" w:themeColor="text1"/>
        </w:rPr>
        <w:t xml:space="preserve">Hong Kongese, </w:t>
      </w:r>
      <w:proofErr w:type="spellStart"/>
      <w:r w:rsidRPr="00C708D9">
        <w:rPr>
          <w:rFonts w:cs="Times New Roman"/>
          <w:color w:val="000000" w:themeColor="text1"/>
        </w:rPr>
        <w:t>Singaporian</w:t>
      </w:r>
      <w:proofErr w:type="spellEnd"/>
      <w:r w:rsidRPr="00C708D9">
        <w:rPr>
          <w:rFonts w:cs="Times New Roman"/>
          <w:color w:val="000000" w:themeColor="text1"/>
        </w:rPr>
        <w:t xml:space="preserve">, </w:t>
      </w:r>
    </w:p>
    <w:p w14:paraId="05AAD77C" w14:textId="77777777" w:rsidR="00775829" w:rsidRDefault="00775829" w:rsidP="00775829">
      <w:pPr>
        <w:rPr>
          <w:rFonts w:cs="Times New Roman"/>
          <w:color w:val="000000" w:themeColor="text1"/>
        </w:rPr>
      </w:pPr>
      <w:r w:rsidRPr="00C401E5">
        <w:rPr>
          <w:rFonts w:eastAsia="Times New Roman" w:cs="Times New Roman"/>
          <w:lang w:val="en-ZW"/>
        </w:rPr>
        <w:t>Z</w:t>
      </w:r>
      <w:r w:rsidRPr="00C401E5">
        <w:rPr>
          <w:rFonts w:eastAsia="Times New Roman" w:cs="Times New Roman"/>
          <w:lang w:val="en-ZW" w:eastAsia="ar-SA"/>
        </w:rPr>
        <w:t>imbabwe</w:t>
      </w:r>
      <w:r w:rsidRPr="00C401E5">
        <w:rPr>
          <w:rFonts w:cs="Times New Roman"/>
          <w:color w:val="000000" w:themeColor="text1"/>
        </w:rPr>
        <w:t>an,</w:t>
      </w:r>
      <w:r>
        <w:rPr>
          <w:rFonts w:cs="Times New Roman"/>
          <w:color w:val="000000" w:themeColor="text1"/>
        </w:rPr>
        <w:t xml:space="preserve"> </w:t>
      </w:r>
      <w:r w:rsidRPr="00C708D9">
        <w:rPr>
          <w:rFonts w:cs="Times New Roman"/>
          <w:color w:val="000000" w:themeColor="text1"/>
        </w:rPr>
        <w:t xml:space="preserve">French, Israeli, </w:t>
      </w:r>
      <w:r>
        <w:rPr>
          <w:rFonts w:cs="Times New Roman"/>
          <w:color w:val="000000" w:themeColor="text1"/>
        </w:rPr>
        <w:t>Romanian,</w:t>
      </w:r>
    </w:p>
    <w:p w14:paraId="06195AFC" w14:textId="77777777" w:rsidR="00775829" w:rsidRDefault="00775829" w:rsidP="00775829">
      <w:pPr>
        <w:rPr>
          <w:rFonts w:cs="Times New Roman"/>
          <w:color w:val="000000" w:themeColor="text1"/>
        </w:rPr>
      </w:pPr>
      <w:r w:rsidRPr="00C708D9">
        <w:rPr>
          <w:rFonts w:cs="Times New Roman"/>
          <w:color w:val="000000" w:themeColor="text1"/>
        </w:rPr>
        <w:t>German, Swedish</w:t>
      </w:r>
      <w:r>
        <w:rPr>
          <w:rFonts w:cs="Times New Roman"/>
          <w:color w:val="000000" w:themeColor="text1"/>
        </w:rPr>
        <w:t xml:space="preserve">, </w:t>
      </w:r>
      <w:proofErr w:type="spellStart"/>
      <w:r>
        <w:rPr>
          <w:rFonts w:cs="Times New Roman"/>
          <w:color w:val="000000" w:themeColor="text1"/>
        </w:rPr>
        <w:t>Moscovian</w:t>
      </w:r>
      <w:proofErr w:type="spellEnd"/>
      <w:r>
        <w:rPr>
          <w:rFonts w:cs="Times New Roman"/>
          <w:color w:val="000000" w:themeColor="text1"/>
        </w:rPr>
        <w:t xml:space="preserve"> and</w:t>
      </w:r>
      <w:r w:rsidRPr="00C708D9">
        <w:rPr>
          <w:rFonts w:cs="Times New Roman"/>
          <w:color w:val="000000" w:themeColor="text1"/>
        </w:rPr>
        <w:t xml:space="preserve"> Fijian </w:t>
      </w:r>
    </w:p>
    <w:p w14:paraId="15C42C19" w14:textId="77777777" w:rsidR="00775829" w:rsidRPr="00AB196F" w:rsidRDefault="00775829" w:rsidP="00775829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etcetera lesser other </w:t>
      </w:r>
      <w:r w:rsidRPr="00C708D9">
        <w:rPr>
          <w:rFonts w:cs="Times New Roman"/>
          <w:color w:val="000000" w:themeColor="text1"/>
        </w:rPr>
        <w:t>international publications</w:t>
      </w:r>
      <w:r>
        <w:rPr>
          <w:rFonts w:cs="Times New Roman"/>
          <w:color w:val="000000" w:themeColor="text1"/>
        </w:rPr>
        <w:t>.</w:t>
      </w:r>
    </w:p>
    <w:p w14:paraId="21DC778D" w14:textId="77777777" w:rsidR="00775829" w:rsidRDefault="00775829" w:rsidP="00775829"/>
    <w:p w14:paraId="21E3261B" w14:textId="77777777" w:rsidR="00775829" w:rsidRDefault="00775829" w:rsidP="00775829">
      <w:proofErr w:type="gramStart"/>
      <w:r>
        <w:t>Thus</w:t>
      </w:r>
      <w:proofErr w:type="gramEnd"/>
      <w:r>
        <w:t xml:space="preserve"> voila this once flimsy operation arguably </w:t>
      </w:r>
    </w:p>
    <w:p w14:paraId="22399108" w14:textId="77777777" w:rsidR="00775829" w:rsidRDefault="00775829" w:rsidP="00775829">
      <w:proofErr w:type="gramStart"/>
      <w:r>
        <w:t>has ?successfully</w:t>
      </w:r>
      <w:proofErr w:type="gramEnd"/>
      <w:r>
        <w:t xml:space="preserve"> transitioned from Mom ‘n Pop </w:t>
      </w:r>
    </w:p>
    <w:p w14:paraId="157DB4BA" w14:textId="77777777" w:rsidR="00775829" w:rsidRDefault="00775829" w:rsidP="00775829">
      <w:r>
        <w:t xml:space="preserve">to basically a humungous if lean multi-national </w:t>
      </w:r>
    </w:p>
    <w:p w14:paraId="128B0EBA" w14:textId="77777777" w:rsidR="00775829" w:rsidRDefault="00775829" w:rsidP="00775829">
      <w:r>
        <w:t xml:space="preserve">corporation D.B.A. Gesundheit </w:t>
      </w:r>
      <w:proofErr w:type="spellStart"/>
      <w:r>
        <w:t>Sarnatzky</w:t>
      </w:r>
      <w:proofErr w:type="spellEnd"/>
      <w:r>
        <w:t xml:space="preserve"> Inc.</w:t>
      </w:r>
    </w:p>
    <w:p w14:paraId="7BC0B029" w14:textId="77777777" w:rsidR="00775829" w:rsidRDefault="00775829" w:rsidP="00775829">
      <w:pPr>
        <w:sectPr w:rsidR="00775829" w:rsidSect="00A81F94">
          <w:type w:val="continuous"/>
          <w:pgSz w:w="12240" w:h="15840"/>
          <w:pgMar w:top="-144" w:right="0" w:bottom="-144" w:left="288" w:header="720" w:footer="720" w:gutter="0"/>
          <w:cols w:num="2" w:space="720"/>
          <w:docGrid w:linePitch="360"/>
        </w:sectPr>
      </w:pPr>
    </w:p>
    <w:p w14:paraId="2A3316BF" w14:textId="77777777" w:rsidR="00775829" w:rsidRDefault="00775829" w:rsidP="00775829"/>
    <w:p w14:paraId="04FC6EFD" w14:textId="77777777" w:rsidR="00775829" w:rsidRDefault="00775829" w:rsidP="00775829">
      <w:r>
        <w:t xml:space="preserve">                                                                                        *</w:t>
      </w:r>
      <w:proofErr w:type="spellStart"/>
      <w:r>
        <w:t>Duotrope</w:t>
      </w:r>
      <w:proofErr w:type="spellEnd"/>
      <w:r>
        <w:t>, 23June2019</w:t>
      </w:r>
    </w:p>
    <w:p w14:paraId="633A8BF7" w14:textId="77777777" w:rsidR="00775829" w:rsidRDefault="00775829" w:rsidP="00775829"/>
    <w:p w14:paraId="58187B70" w14:textId="77777777" w:rsidR="00775829" w:rsidRDefault="00775829" w:rsidP="00775829"/>
    <w:p w14:paraId="6DC5FF49" w14:textId="252E4A2A" w:rsidR="00775829" w:rsidRDefault="00775829" w:rsidP="00775829">
      <w:r w:rsidRPr="000F1184">
        <w:rPr>
          <w:noProof/>
        </w:rPr>
        <w:drawing>
          <wp:inline distT="0" distB="0" distL="0" distR="0" wp14:anchorId="51B48D9F" wp14:editId="16A9F224">
            <wp:extent cx="1320800" cy="113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B137" w14:textId="77777777" w:rsidR="00775829" w:rsidRDefault="00775829" w:rsidP="00775829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5275C257" w14:textId="77777777" w:rsidR="00775829" w:rsidRDefault="00775829" w:rsidP="00775829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3A95B12D" w14:textId="77777777" w:rsidR="00775829" w:rsidRDefault="00775829" w:rsidP="00775829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618D7075" w14:textId="0AAD6F5B" w:rsidR="00775829" w:rsidRDefault="00775829" w:rsidP="0077582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  <w:sectPr w:rsidR="00775829" w:rsidSect="00A547B6">
          <w:type w:val="continuous"/>
          <w:pgSz w:w="12240" w:h="15840"/>
          <w:pgMar w:top="-144" w:right="1440" w:bottom="-144" w:left="1440" w:header="720" w:footer="720" w:gutter="0"/>
          <w:cols w:num="2" w:space="720"/>
          <w:docGrid w:linePitch="360"/>
        </w:sectPr>
      </w:pPr>
    </w:p>
    <w:p w14:paraId="0A202DFF" w14:textId="77777777" w:rsidR="00775829" w:rsidRPr="000309A2" w:rsidRDefault="00775829" w:rsidP="0077582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309A2">
        <w:rPr>
          <w:rFonts w:ascii="Arial" w:hAnsi="Arial" w:cs="Arial"/>
          <w:vanish/>
          <w:sz w:val="16"/>
          <w:szCs w:val="16"/>
        </w:rPr>
        <w:t>Bottom of Form</w:t>
      </w:r>
    </w:p>
    <w:p w14:paraId="0F913BEC" w14:textId="77777777" w:rsidR="00775829" w:rsidRPr="000309A2" w:rsidRDefault="00775829" w:rsidP="00775829">
      <w:pPr>
        <w:spacing w:line="300" w:lineRule="atLeast"/>
        <w:textAlignment w:val="baseline"/>
        <w:rPr>
          <w:rFonts w:ascii="Franklin Gothic Medium" w:hAnsi="Franklin Gothic Medium"/>
          <w:color w:val="111111"/>
        </w:rPr>
      </w:pPr>
    </w:p>
    <w:p w14:paraId="5A6EC4D7" w14:textId="7BDFE334" w:rsidR="00775829" w:rsidRDefault="00775829"/>
    <w:p w14:paraId="571C39B3" w14:textId="70DE72F3" w:rsidR="00775829" w:rsidRDefault="00775829"/>
    <w:p w14:paraId="20ECB5D6" w14:textId="34089967" w:rsidR="00775829" w:rsidRDefault="00775829"/>
    <w:p w14:paraId="48F1C2E8" w14:textId="7DCF2AD9" w:rsidR="00775829" w:rsidRDefault="00775829"/>
    <w:p w14:paraId="0FABCE9B" w14:textId="4D21C8E1" w:rsidR="00775829" w:rsidRDefault="00775829"/>
    <w:p w14:paraId="24243EE6" w14:textId="1D8DCB42" w:rsidR="00775829" w:rsidRDefault="00775829"/>
    <w:p w14:paraId="63BB6450" w14:textId="270439E4" w:rsidR="00775829" w:rsidRDefault="00775829"/>
    <w:p w14:paraId="682D97B9" w14:textId="38228161" w:rsidR="00775829" w:rsidRDefault="00775829"/>
    <w:p w14:paraId="1ECA32AB" w14:textId="4E068816" w:rsidR="00775829" w:rsidRDefault="00775829"/>
    <w:p w14:paraId="6B9F9625" w14:textId="645007B2" w:rsidR="00775829" w:rsidRDefault="00775829"/>
    <w:p w14:paraId="6D44140C" w14:textId="67C20F23" w:rsidR="00775829" w:rsidRDefault="00775829"/>
    <w:p w14:paraId="1ACB9872" w14:textId="0FA40204" w:rsidR="00775829" w:rsidRDefault="00775829"/>
    <w:p w14:paraId="21EE1A90" w14:textId="467DC840" w:rsidR="00775829" w:rsidRDefault="00775829"/>
    <w:p w14:paraId="62781318" w14:textId="33816360" w:rsidR="00775829" w:rsidRDefault="00775829"/>
    <w:p w14:paraId="655FC5F9" w14:textId="77777777" w:rsidR="00775829" w:rsidRDefault="00775829" w:rsidP="00775829">
      <w:pPr>
        <w:rPr>
          <w:b/>
        </w:rPr>
        <w:sectPr w:rsidR="00775829" w:rsidSect="00164DEF">
          <w:type w:val="continuous"/>
          <w:pgSz w:w="12240" w:h="15840"/>
          <w:pgMar w:top="-144" w:right="1440" w:bottom="-144" w:left="1440" w:header="720" w:footer="720" w:gutter="0"/>
          <w:cols w:space="720"/>
          <w:docGrid w:linePitch="360"/>
        </w:sectPr>
      </w:pPr>
    </w:p>
    <w:p w14:paraId="503BA0D4" w14:textId="3333CD82" w:rsidR="00775829" w:rsidRPr="004663D9" w:rsidRDefault="00775829" w:rsidP="00775829">
      <w:pPr>
        <w:rPr>
          <w:b/>
        </w:rPr>
      </w:pPr>
      <w:proofErr w:type="gramStart"/>
      <w:r>
        <w:rPr>
          <w:b/>
        </w:rPr>
        <w:t xml:space="preserve">Non PC </w:t>
      </w:r>
      <w:r w:rsidRPr="004663D9">
        <w:rPr>
          <w:b/>
        </w:rPr>
        <w:t>Cupid</w:t>
      </w:r>
      <w:r>
        <w:rPr>
          <w:b/>
        </w:rPr>
        <w:t>o</w:t>
      </w:r>
      <w:proofErr w:type="gramEnd"/>
    </w:p>
    <w:p w14:paraId="1A95BDF5" w14:textId="77777777" w:rsidR="00775829" w:rsidRDefault="00775829" w:rsidP="00775829"/>
    <w:p w14:paraId="7DA52AC7" w14:textId="77777777" w:rsidR="00775829" w:rsidRDefault="00775829" w:rsidP="00775829">
      <w:proofErr w:type="spellStart"/>
      <w:r>
        <w:t>E</w:t>
      </w:r>
      <w:r w:rsidRPr="00602211">
        <w:t>stupidez</w:t>
      </w:r>
      <w:proofErr w:type="spellEnd"/>
    </w:p>
    <w:p w14:paraId="44671F23" w14:textId="77777777" w:rsidR="00775829" w:rsidRDefault="00775829" w:rsidP="00775829">
      <w:r>
        <w:t xml:space="preserve">thing </w:t>
      </w:r>
      <w:proofErr w:type="spellStart"/>
      <w:r>
        <w:t>yo</w:t>
      </w:r>
      <w:proofErr w:type="spellEnd"/>
    </w:p>
    <w:p w14:paraId="43224B85" w14:textId="77777777" w:rsidR="00775829" w:rsidRDefault="00775829" w:rsidP="00775829">
      <w:r>
        <w:t xml:space="preserve">ever </w:t>
      </w:r>
      <w:proofErr w:type="spellStart"/>
      <w:r>
        <w:t>did’s</w:t>
      </w:r>
      <w:proofErr w:type="spellEnd"/>
    </w:p>
    <w:p w14:paraId="15B803F0" w14:textId="77777777" w:rsidR="00775829" w:rsidRDefault="00775829" w:rsidP="00775829"/>
    <w:p w14:paraId="4F7BC0C3" w14:textId="77777777" w:rsidR="00775829" w:rsidRDefault="00775829" w:rsidP="00775829">
      <w:r>
        <w:t>yesterday</w:t>
      </w:r>
    </w:p>
    <w:p w14:paraId="599EE9FB" w14:textId="77777777" w:rsidR="00775829" w:rsidRDefault="00775829" w:rsidP="00775829">
      <w:r>
        <w:t>when mi</w:t>
      </w:r>
    </w:p>
    <w:p w14:paraId="408326AA" w14:textId="77777777" w:rsidR="00775829" w:rsidRDefault="00775829" w:rsidP="00775829">
      <w:r>
        <w:t>snail mail</w:t>
      </w:r>
    </w:p>
    <w:p w14:paraId="026F117E" w14:textId="77777777" w:rsidR="00775829" w:rsidRDefault="00775829" w:rsidP="00775829"/>
    <w:p w14:paraId="79FEB80E" w14:textId="77777777" w:rsidR="00775829" w:rsidRDefault="00775829" w:rsidP="00775829">
      <w:r>
        <w:t>valentines</w:t>
      </w:r>
    </w:p>
    <w:p w14:paraId="3BE7F483" w14:textId="77777777" w:rsidR="00775829" w:rsidRDefault="00775829" w:rsidP="00775829">
      <w:r>
        <w:t>arrived for</w:t>
      </w:r>
    </w:p>
    <w:p w14:paraId="4C9C2712" w14:textId="77777777" w:rsidR="00775829" w:rsidRDefault="00775829" w:rsidP="00775829">
      <w:r>
        <w:t>la nuclear</w:t>
      </w:r>
    </w:p>
    <w:p w14:paraId="1D93C372" w14:textId="77777777" w:rsidR="00775829" w:rsidRDefault="00775829" w:rsidP="00775829"/>
    <w:p w14:paraId="48BDA117" w14:textId="77777777" w:rsidR="00775829" w:rsidRDefault="00775829" w:rsidP="00775829">
      <w:r>
        <w:t>family</w:t>
      </w:r>
    </w:p>
    <w:p w14:paraId="2DD9BD6F" w14:textId="77777777" w:rsidR="00775829" w:rsidRDefault="00775829" w:rsidP="00775829">
      <w:proofErr w:type="spellStart"/>
      <w:r>
        <w:t>cual</w:t>
      </w:r>
      <w:proofErr w:type="spellEnd"/>
    </w:p>
    <w:p w14:paraId="15450925" w14:textId="77777777" w:rsidR="00775829" w:rsidRDefault="00775829" w:rsidP="00775829">
      <w:r>
        <w:t>includes</w:t>
      </w:r>
    </w:p>
    <w:p w14:paraId="147C7E4D" w14:textId="77777777" w:rsidR="00775829" w:rsidRDefault="00775829" w:rsidP="00775829"/>
    <w:p w14:paraId="070609BF" w14:textId="77777777" w:rsidR="00775829" w:rsidRDefault="00775829" w:rsidP="00775829">
      <w:r>
        <w:t>dos wives</w:t>
      </w:r>
    </w:p>
    <w:p w14:paraId="0DB09997" w14:textId="77777777" w:rsidR="00775829" w:rsidRDefault="00775829" w:rsidP="00775829">
      <w:r>
        <w:t>seis children</w:t>
      </w:r>
    </w:p>
    <w:p w14:paraId="4B00E7FB" w14:textId="77777777" w:rsidR="00775829" w:rsidRDefault="00775829" w:rsidP="00775829">
      <w:proofErr w:type="spellStart"/>
      <w:r>
        <w:t>cinco</w:t>
      </w:r>
      <w:proofErr w:type="spellEnd"/>
      <w:r>
        <w:t xml:space="preserve"> spouses</w:t>
      </w:r>
    </w:p>
    <w:p w14:paraId="7CD075E0" w14:textId="77777777" w:rsidR="00775829" w:rsidRDefault="00775829" w:rsidP="00775829"/>
    <w:p w14:paraId="64470F94" w14:textId="77777777" w:rsidR="00775829" w:rsidRDefault="00775829" w:rsidP="00775829">
      <w:r>
        <w:t xml:space="preserve">y </w:t>
      </w:r>
      <w:proofErr w:type="spellStart"/>
      <w:r>
        <w:t>diez</w:t>
      </w:r>
      <w:proofErr w:type="spellEnd"/>
    </w:p>
    <w:p w14:paraId="152D8EB0" w14:textId="77777777" w:rsidR="00775829" w:rsidRDefault="00775829" w:rsidP="00775829">
      <w:r>
        <w:t>wonderful</w:t>
      </w:r>
    </w:p>
    <w:p w14:paraId="0FC7BB53" w14:textId="77777777" w:rsidR="00775829" w:rsidRDefault="00775829" w:rsidP="00775829">
      <w:r>
        <w:t>grandkids</w:t>
      </w:r>
    </w:p>
    <w:p w14:paraId="7C6A1A44" w14:textId="77777777" w:rsidR="00775829" w:rsidRDefault="00775829" w:rsidP="00775829"/>
    <w:p w14:paraId="0D7EAEF9" w14:textId="77777777" w:rsidR="00775829" w:rsidRDefault="00775829" w:rsidP="00775829">
      <w:proofErr w:type="spellStart"/>
      <w:r w:rsidRPr="00C62A6D">
        <w:t>más</w:t>
      </w:r>
      <w:proofErr w:type="spellEnd"/>
      <w:r>
        <w:t xml:space="preserve"> flowers</w:t>
      </w:r>
    </w:p>
    <w:p w14:paraId="500B3B22" w14:textId="77777777" w:rsidR="00775829" w:rsidRDefault="00775829" w:rsidP="00775829">
      <w:r>
        <w:t xml:space="preserve">separately </w:t>
      </w:r>
    </w:p>
    <w:p w14:paraId="59E8556D" w14:textId="77777777" w:rsidR="00775829" w:rsidRDefault="00775829" w:rsidP="00775829">
      <w:r>
        <w:t xml:space="preserve">to them </w:t>
      </w:r>
      <w:proofErr w:type="spellStart"/>
      <w:r>
        <w:t>todas</w:t>
      </w:r>
      <w:proofErr w:type="spellEnd"/>
    </w:p>
    <w:p w14:paraId="41221AC7" w14:textId="77777777" w:rsidR="00775829" w:rsidRDefault="00775829" w:rsidP="00775829"/>
    <w:p w14:paraId="546A1883" w14:textId="77777777" w:rsidR="00775829" w:rsidRDefault="00775829" w:rsidP="00775829"/>
    <w:p w14:paraId="053B39BA" w14:textId="77777777" w:rsidR="00775829" w:rsidRDefault="00775829" w:rsidP="00775829"/>
    <w:p w14:paraId="4C2249C5" w14:textId="77777777" w:rsidR="00775829" w:rsidRDefault="00775829" w:rsidP="00775829"/>
    <w:p w14:paraId="5A74E30E" w14:textId="77777777" w:rsidR="00775829" w:rsidRDefault="00775829" w:rsidP="00775829"/>
    <w:p w14:paraId="51377DC8" w14:textId="77777777" w:rsidR="00775829" w:rsidRDefault="00775829" w:rsidP="00775829"/>
    <w:p w14:paraId="75031880" w14:textId="77777777" w:rsidR="00775829" w:rsidRDefault="00775829" w:rsidP="00775829">
      <w:r>
        <w:t>along con</w:t>
      </w:r>
    </w:p>
    <w:p w14:paraId="12CFD5B2" w14:textId="77777777" w:rsidR="00775829" w:rsidRDefault="00775829" w:rsidP="00775829">
      <w:r>
        <w:t>online Jib</w:t>
      </w:r>
    </w:p>
    <w:p w14:paraId="4A45D66B" w14:textId="77777777" w:rsidR="00775829" w:rsidRDefault="00775829" w:rsidP="00775829">
      <w:r>
        <w:t xml:space="preserve">Jabs </w:t>
      </w:r>
      <w:r w:rsidRPr="0019127B">
        <w:t xml:space="preserve">hasta </w:t>
      </w:r>
      <w:proofErr w:type="spellStart"/>
      <w:r w:rsidRPr="0019127B">
        <w:t>aquí</w:t>
      </w:r>
      <w:proofErr w:type="spellEnd"/>
      <w:r>
        <w:t xml:space="preserve"> </w:t>
      </w:r>
    </w:p>
    <w:p w14:paraId="743FAF05" w14:textId="77777777" w:rsidR="00775829" w:rsidRDefault="00775829" w:rsidP="00775829"/>
    <w:p w14:paraId="4A2A3F16" w14:textId="77777777" w:rsidR="00775829" w:rsidRDefault="00775829" w:rsidP="00775829">
      <w:r>
        <w:t xml:space="preserve">69 </w:t>
      </w:r>
      <w:proofErr w:type="spellStart"/>
      <w:r>
        <w:t>cosas</w:t>
      </w:r>
      <w:proofErr w:type="spellEnd"/>
      <w:r>
        <w:t xml:space="preserve"> mainly </w:t>
      </w:r>
    </w:p>
    <w:p w14:paraId="51C31AF7" w14:textId="77777777" w:rsidR="00775829" w:rsidRDefault="00775829" w:rsidP="00775829">
      <w:r>
        <w:t xml:space="preserve">evoking nada </w:t>
      </w:r>
    </w:p>
    <w:p w14:paraId="44EE45C1" w14:textId="77777777" w:rsidR="00775829" w:rsidRDefault="00775829" w:rsidP="00775829">
      <w:proofErr w:type="spellStart"/>
      <w:r w:rsidRPr="00F53990">
        <w:t>respuestas</w:t>
      </w:r>
      <w:proofErr w:type="spellEnd"/>
    </w:p>
    <w:p w14:paraId="03F6D6A8" w14:textId="77777777" w:rsidR="00775829" w:rsidRDefault="00775829" w:rsidP="00775829"/>
    <w:p w14:paraId="2F95A0D5" w14:textId="77777777" w:rsidR="00775829" w:rsidRDefault="00775829" w:rsidP="00775829">
      <w:proofErr w:type="spellStart"/>
      <w:r>
        <w:t>excepto</w:t>
      </w:r>
      <w:proofErr w:type="spellEnd"/>
    </w:p>
    <w:p w14:paraId="1A47CEE4" w14:textId="77777777" w:rsidR="00775829" w:rsidRDefault="00775829" w:rsidP="00775829">
      <w:proofErr w:type="spellStart"/>
      <w:r>
        <w:t>desde</w:t>
      </w:r>
      <w:proofErr w:type="spellEnd"/>
      <w:r>
        <w:t xml:space="preserve"> single</w:t>
      </w:r>
    </w:p>
    <w:p w14:paraId="4FD8CD8E" w14:textId="77777777" w:rsidR="00775829" w:rsidRDefault="00775829" w:rsidP="00775829">
      <w:r>
        <w:t>Anglo spouse</w:t>
      </w:r>
    </w:p>
    <w:p w14:paraId="4B529A6D" w14:textId="77777777" w:rsidR="00775829" w:rsidRDefault="00775829" w:rsidP="00775829"/>
    <w:p w14:paraId="3AFB1945" w14:textId="77777777" w:rsidR="00775829" w:rsidRDefault="00775829" w:rsidP="00775829">
      <w:proofErr w:type="spellStart"/>
      <w:r w:rsidRPr="00F53990">
        <w:t>quien</w:t>
      </w:r>
      <w:proofErr w:type="spellEnd"/>
      <w:r>
        <w:t xml:space="preserve"> said I’ve</w:t>
      </w:r>
    </w:p>
    <w:p w14:paraId="4E054575" w14:textId="77777777" w:rsidR="00775829" w:rsidRDefault="00775829" w:rsidP="00775829">
      <w:r>
        <w:t xml:space="preserve">crossed </w:t>
      </w:r>
      <w:proofErr w:type="spellStart"/>
      <w:r>
        <w:t>lineas</w:t>
      </w:r>
      <w:proofErr w:type="spellEnd"/>
    </w:p>
    <w:p w14:paraId="3B4667BB" w14:textId="77777777" w:rsidR="00775829" w:rsidRDefault="00775829" w:rsidP="00775829">
      <w:proofErr w:type="spellStart"/>
      <w:r>
        <w:t>esa</w:t>
      </w:r>
      <w:proofErr w:type="spellEnd"/>
      <w:r>
        <w:t xml:space="preserve"> make</w:t>
      </w:r>
    </w:p>
    <w:p w14:paraId="17063CB0" w14:textId="77777777" w:rsidR="00775829" w:rsidRDefault="00775829" w:rsidP="00775829"/>
    <w:p w14:paraId="6552F7EA" w14:textId="77777777" w:rsidR="00775829" w:rsidRDefault="00775829" w:rsidP="00775829">
      <w:pPr>
        <w:rPr>
          <w:rFonts w:eastAsia="Times New Roman" w:cs="Times New Roman"/>
          <w:color w:val="000000" w:themeColor="text1"/>
          <w:shd w:val="clear" w:color="auto" w:fill="FFFFFF"/>
        </w:rPr>
      </w:pPr>
      <w:proofErr w:type="spellStart"/>
      <w:r w:rsidRPr="00DA1D60">
        <w:rPr>
          <w:rFonts w:eastAsia="Times New Roman" w:cs="Times New Roman"/>
          <w:color w:val="000000" w:themeColor="text1"/>
          <w:shd w:val="clear" w:color="auto" w:fill="FFFFFF"/>
        </w:rPr>
        <w:t>él</w:t>
      </w:r>
      <w:proofErr w:type="spellEnd"/>
      <w:r w:rsidRPr="00ED781F">
        <w:rPr>
          <w:rFonts w:eastAsia="Times New Roman" w:cs="Times New Roman"/>
          <w:color w:val="000000" w:themeColor="text1"/>
          <w:shd w:val="clear" w:color="auto" w:fill="FFFFFF"/>
        </w:rPr>
        <w:t>/</w:t>
      </w:r>
      <w:proofErr w:type="spellStart"/>
      <w:r>
        <w:rPr>
          <w:rFonts w:eastAsia="Times New Roman" w:cs="Times New Roman"/>
          <w:color w:val="000000" w:themeColor="text1"/>
          <w:shd w:val="clear" w:color="auto" w:fill="FFFFFF"/>
        </w:rPr>
        <w:t>ella</w:t>
      </w:r>
      <w:proofErr w:type="spellEnd"/>
      <w:r w:rsidRPr="00ED781F">
        <w:rPr>
          <w:rFonts w:eastAsia="Times New Roman" w:cs="Times New Roman"/>
          <w:color w:val="000000" w:themeColor="text1"/>
          <w:shd w:val="clear" w:color="auto" w:fill="FFFFFF"/>
        </w:rPr>
        <w:t>/</w:t>
      </w:r>
      <w:proofErr w:type="spellStart"/>
      <w:r>
        <w:rPr>
          <w:rFonts w:eastAsia="Times New Roman" w:cs="Times New Roman"/>
          <w:color w:val="000000" w:themeColor="text1"/>
          <w:shd w:val="clear" w:color="auto" w:fill="FFFFFF"/>
        </w:rPr>
        <w:t>ellas</w:t>
      </w:r>
      <w:proofErr w:type="spellEnd"/>
      <w:r w:rsidRPr="00ED781F">
        <w:rPr>
          <w:rFonts w:eastAsia="Times New Roman" w:cs="Times New Roman"/>
          <w:color w:val="000000" w:themeColor="text1"/>
          <w:shd w:val="clear" w:color="auto" w:fill="FFFFFF"/>
        </w:rPr>
        <w:t>/</w:t>
      </w:r>
    </w:p>
    <w:p w14:paraId="3AFDACE4" w14:textId="77777777" w:rsidR="00775829" w:rsidRDefault="00775829" w:rsidP="00775829">
      <w:proofErr w:type="spellStart"/>
      <w:r w:rsidRPr="00ED781F">
        <w:rPr>
          <w:rFonts w:eastAsia="Times New Roman" w:cs="Times New Roman"/>
          <w:color w:val="000000" w:themeColor="text1"/>
          <w:shd w:val="clear" w:color="auto" w:fill="FFFFFF"/>
        </w:rPr>
        <w:t>ze</w:t>
      </w:r>
      <w:proofErr w:type="spellEnd"/>
      <w:r>
        <w:rPr>
          <w:rFonts w:eastAsia="Times New Roman" w:cs="Times New Roman"/>
          <w:color w:val="000000" w:themeColor="text1"/>
          <w:shd w:val="clear" w:color="auto" w:fill="FFFFFF"/>
        </w:rPr>
        <w:t>/</w:t>
      </w:r>
      <w:proofErr w:type="spellStart"/>
      <w:r>
        <w:t>hir</w:t>
      </w:r>
      <w:proofErr w:type="spellEnd"/>
      <w:r>
        <w:t>/hen/ne/</w:t>
      </w:r>
    </w:p>
    <w:p w14:paraId="30DE7B59" w14:textId="77777777" w:rsidR="00775829" w:rsidRDefault="00775829" w:rsidP="00775829">
      <w:proofErr w:type="spellStart"/>
      <w:r>
        <w:t>ve</w:t>
      </w:r>
      <w:proofErr w:type="spellEnd"/>
      <w:r>
        <w:t>/per/Mx</w:t>
      </w:r>
    </w:p>
    <w:p w14:paraId="622EDAF9" w14:textId="77777777" w:rsidR="00775829" w:rsidRDefault="00775829" w:rsidP="00775829"/>
    <w:p w14:paraId="3A9373E6" w14:textId="77777777" w:rsidR="00775829" w:rsidRDefault="00775829" w:rsidP="00775829">
      <w:r w:rsidRPr="005940F9">
        <w:t>extrema</w:t>
      </w:r>
    </w:p>
    <w:p w14:paraId="45D2188B" w14:textId="77777777" w:rsidR="00775829" w:rsidRDefault="00775829" w:rsidP="00775829">
      <w:proofErr w:type="spellStart"/>
      <w:r w:rsidRPr="005940F9">
        <w:t>damente</w:t>
      </w:r>
      <w:proofErr w:type="spellEnd"/>
    </w:p>
    <w:p w14:paraId="28046C1B" w14:textId="77777777" w:rsidR="00775829" w:rsidRDefault="00775829" w:rsidP="00775829">
      <w:proofErr w:type="spellStart"/>
      <w:r>
        <w:t>uncomfy</w:t>
      </w:r>
      <w:proofErr w:type="spellEnd"/>
      <w:r>
        <w:t>.</w:t>
      </w:r>
    </w:p>
    <w:p w14:paraId="4CB418F5" w14:textId="77777777" w:rsidR="00775829" w:rsidRDefault="00775829" w:rsidP="00775829"/>
    <w:p w14:paraId="342E3DFB" w14:textId="77777777" w:rsidR="00775829" w:rsidRDefault="00775829" w:rsidP="00775829">
      <w:r>
        <w:t>And I’m</w:t>
      </w:r>
    </w:p>
    <w:p w14:paraId="6D0C8AE4" w14:textId="77777777" w:rsidR="00775829" w:rsidRDefault="00775829" w:rsidP="00775829">
      <w:r>
        <w:t>un idiota</w:t>
      </w:r>
    </w:p>
    <w:p w14:paraId="15393C53" w14:textId="77777777" w:rsidR="00775829" w:rsidRDefault="00775829" w:rsidP="00775829">
      <w:r>
        <w:t xml:space="preserve">not to </w:t>
      </w:r>
    </w:p>
    <w:p w14:paraId="4FCBFA6B" w14:textId="77777777" w:rsidR="00775829" w:rsidRDefault="00775829" w:rsidP="00775829"/>
    <w:p w14:paraId="5F52B289" w14:textId="77777777" w:rsidR="00775829" w:rsidRDefault="00775829" w:rsidP="00775829">
      <w:proofErr w:type="spellStart"/>
      <w:r w:rsidRPr="00602211">
        <w:t>sólo</w:t>
      </w:r>
      <w:proofErr w:type="spellEnd"/>
    </w:p>
    <w:p w14:paraId="02981F8B" w14:textId="77777777" w:rsidR="00775829" w:rsidRDefault="00775829" w:rsidP="00775829">
      <w:r>
        <w:t>reply FU</w:t>
      </w:r>
    </w:p>
    <w:p w14:paraId="20FECEF2" w14:textId="77777777" w:rsidR="00775829" w:rsidRPr="009A625D" w:rsidRDefault="00775829" w:rsidP="00775829">
      <w:pPr>
        <w:rPr>
          <w:rFonts w:eastAsia="Times New Roman" w:cs="Times New Roman"/>
        </w:rPr>
      </w:pPr>
      <w:r w:rsidRPr="00515BFE">
        <w:rPr>
          <w:rFonts w:ascii="Apple Color Emoji" w:hAnsi="Apple Color Emoji" w:cs="Apple Color Emoji"/>
          <w:sz w:val="28"/>
          <w:szCs w:val="28"/>
        </w:rPr>
        <w:t>❤</w:t>
      </w:r>
      <w:r w:rsidRPr="009A625D">
        <w:rPr>
          <w:rFonts w:cs="Times New Roman"/>
          <w:color w:val="222222"/>
          <w:shd w:val="clear" w:color="auto" w:fill="FFFFFF"/>
        </w:rPr>
        <w:t xml:space="preserve"> </w:t>
      </w:r>
      <w:r w:rsidRPr="009A625D">
        <w:rPr>
          <w:rFonts w:eastAsia="Times New Roman" w:cs="Times New Roman"/>
          <w:color w:val="222222"/>
          <w:shd w:val="clear" w:color="auto" w:fill="FFFFFF"/>
        </w:rPr>
        <w:t>¡</w:t>
      </w:r>
    </w:p>
    <w:p w14:paraId="372A3908" w14:textId="77777777" w:rsidR="00775829" w:rsidRDefault="00775829">
      <w:pPr>
        <w:sectPr w:rsidR="00775829" w:rsidSect="00775829">
          <w:type w:val="continuous"/>
          <w:pgSz w:w="12240" w:h="15840"/>
          <w:pgMar w:top="-144" w:right="1440" w:bottom="-144" w:left="1440" w:header="720" w:footer="720" w:gutter="0"/>
          <w:cols w:num="2" w:space="720"/>
          <w:docGrid w:linePitch="360"/>
        </w:sectPr>
      </w:pPr>
    </w:p>
    <w:p w14:paraId="05CE23AF" w14:textId="263AC1D1" w:rsidR="00775829" w:rsidRPr="00077F49" w:rsidRDefault="00775829"/>
    <w:sectPr w:rsidR="00775829" w:rsidRPr="00077F49" w:rsidSect="00164DEF">
      <w:type w:val="continuous"/>
      <w:pgSz w:w="12240" w:h="15840"/>
      <w:pgMar w:top="-144" w:right="1440" w:bottom="-14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41E9C" w14:textId="77777777" w:rsidR="00852AC0" w:rsidRDefault="00852AC0" w:rsidP="000859EF">
      <w:r>
        <w:separator/>
      </w:r>
    </w:p>
  </w:endnote>
  <w:endnote w:type="continuationSeparator" w:id="0">
    <w:p w14:paraId="0774BA2D" w14:textId="77777777" w:rsidR="00852AC0" w:rsidRDefault="00852AC0" w:rsidP="00085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909B1" w14:textId="77777777" w:rsidR="00852AC0" w:rsidRDefault="00852AC0" w:rsidP="000859EF">
      <w:r>
        <w:separator/>
      </w:r>
    </w:p>
  </w:footnote>
  <w:footnote w:type="continuationSeparator" w:id="0">
    <w:p w14:paraId="2E591D76" w14:textId="77777777" w:rsidR="00852AC0" w:rsidRDefault="00852AC0" w:rsidP="00085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6616640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F491284" w14:textId="77777777" w:rsidR="000859EF" w:rsidRDefault="000859EF" w:rsidP="00381B3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5833CF" w14:textId="77777777" w:rsidR="000859EF" w:rsidRDefault="000859EF" w:rsidP="000859E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73277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74710A3" w14:textId="77777777" w:rsidR="000859EF" w:rsidRDefault="000859EF" w:rsidP="00381B3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561421" w14:textId="77777777" w:rsidR="000859EF" w:rsidRDefault="000859EF" w:rsidP="000859EF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12332378"/>
      <w:docPartObj>
        <w:docPartGallery w:val="Page Numbers (Top of Page)"/>
        <w:docPartUnique/>
      </w:docPartObj>
    </w:sdtPr>
    <w:sdtContent>
      <w:p w14:paraId="10BB1FB4" w14:textId="77777777" w:rsidR="00775829" w:rsidRDefault="00775829" w:rsidP="00A23E3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BC00F2" w14:textId="77777777" w:rsidR="00775829" w:rsidRDefault="00775829" w:rsidP="00FA29B7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2642828"/>
      <w:docPartObj>
        <w:docPartGallery w:val="Page Numbers (Top of Page)"/>
        <w:docPartUnique/>
      </w:docPartObj>
    </w:sdtPr>
    <w:sdtContent>
      <w:p w14:paraId="09D31767" w14:textId="77777777" w:rsidR="00775829" w:rsidRDefault="00775829" w:rsidP="00A23E3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3588EA" w14:textId="77777777" w:rsidR="00775829" w:rsidRDefault="00775829" w:rsidP="00FA29B7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D2"/>
    <w:rsid w:val="00015D0B"/>
    <w:rsid w:val="00020C73"/>
    <w:rsid w:val="000336F5"/>
    <w:rsid w:val="000636E2"/>
    <w:rsid w:val="00077F49"/>
    <w:rsid w:val="000859EF"/>
    <w:rsid w:val="00086A86"/>
    <w:rsid w:val="00087E29"/>
    <w:rsid w:val="000B3C18"/>
    <w:rsid w:val="000E0A69"/>
    <w:rsid w:val="001430D6"/>
    <w:rsid w:val="00147352"/>
    <w:rsid w:val="00155A77"/>
    <w:rsid w:val="00164DEF"/>
    <w:rsid w:val="001A7487"/>
    <w:rsid w:val="0030654E"/>
    <w:rsid w:val="003236FC"/>
    <w:rsid w:val="00333271"/>
    <w:rsid w:val="00346DB9"/>
    <w:rsid w:val="00377175"/>
    <w:rsid w:val="00400D04"/>
    <w:rsid w:val="00407FCE"/>
    <w:rsid w:val="004530A4"/>
    <w:rsid w:val="004A50B0"/>
    <w:rsid w:val="004D4EEB"/>
    <w:rsid w:val="00525873"/>
    <w:rsid w:val="00526EBB"/>
    <w:rsid w:val="00527E79"/>
    <w:rsid w:val="00567DD6"/>
    <w:rsid w:val="005F5E2A"/>
    <w:rsid w:val="00601604"/>
    <w:rsid w:val="00612371"/>
    <w:rsid w:val="00615C90"/>
    <w:rsid w:val="00634F5C"/>
    <w:rsid w:val="00681F1F"/>
    <w:rsid w:val="00684978"/>
    <w:rsid w:val="00694EA2"/>
    <w:rsid w:val="006B74EB"/>
    <w:rsid w:val="00703F18"/>
    <w:rsid w:val="0071147A"/>
    <w:rsid w:val="007449DA"/>
    <w:rsid w:val="00744C69"/>
    <w:rsid w:val="00775829"/>
    <w:rsid w:val="007904CC"/>
    <w:rsid w:val="007E3D30"/>
    <w:rsid w:val="007E567F"/>
    <w:rsid w:val="00852AC0"/>
    <w:rsid w:val="00863DE9"/>
    <w:rsid w:val="00887D87"/>
    <w:rsid w:val="008A31FD"/>
    <w:rsid w:val="008A7254"/>
    <w:rsid w:val="008D7000"/>
    <w:rsid w:val="00906D5E"/>
    <w:rsid w:val="00932904"/>
    <w:rsid w:val="00963BAF"/>
    <w:rsid w:val="00983F88"/>
    <w:rsid w:val="009A7277"/>
    <w:rsid w:val="009B1CB9"/>
    <w:rsid w:val="009D22E9"/>
    <w:rsid w:val="00A00C72"/>
    <w:rsid w:val="00A243E8"/>
    <w:rsid w:val="00A356ED"/>
    <w:rsid w:val="00A55FFD"/>
    <w:rsid w:val="00A66917"/>
    <w:rsid w:val="00A71BD8"/>
    <w:rsid w:val="00A82026"/>
    <w:rsid w:val="00A96277"/>
    <w:rsid w:val="00AE002A"/>
    <w:rsid w:val="00AE0CBA"/>
    <w:rsid w:val="00AF2BA0"/>
    <w:rsid w:val="00B04167"/>
    <w:rsid w:val="00B12DF3"/>
    <w:rsid w:val="00B133AD"/>
    <w:rsid w:val="00B1709E"/>
    <w:rsid w:val="00B23AC4"/>
    <w:rsid w:val="00B24100"/>
    <w:rsid w:val="00B52297"/>
    <w:rsid w:val="00BC39DD"/>
    <w:rsid w:val="00BD25B2"/>
    <w:rsid w:val="00BE7AB4"/>
    <w:rsid w:val="00C32839"/>
    <w:rsid w:val="00C81C38"/>
    <w:rsid w:val="00CB6553"/>
    <w:rsid w:val="00CD15E6"/>
    <w:rsid w:val="00D05BB9"/>
    <w:rsid w:val="00D2757A"/>
    <w:rsid w:val="00D329B8"/>
    <w:rsid w:val="00E26438"/>
    <w:rsid w:val="00E43294"/>
    <w:rsid w:val="00E63E6C"/>
    <w:rsid w:val="00E77820"/>
    <w:rsid w:val="00ED2C18"/>
    <w:rsid w:val="00EE0041"/>
    <w:rsid w:val="00EE2365"/>
    <w:rsid w:val="00EE29B6"/>
    <w:rsid w:val="00EE50D8"/>
    <w:rsid w:val="00F177D2"/>
    <w:rsid w:val="00F2067B"/>
    <w:rsid w:val="00F3233F"/>
    <w:rsid w:val="00FA0468"/>
    <w:rsid w:val="00FE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5DA0"/>
  <w15:chartTrackingRefBased/>
  <w15:docId w15:val="{3C3D52A2-B6DD-AD4E-9E66-B321E241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27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9EF"/>
  </w:style>
  <w:style w:type="character" w:styleId="PageNumber">
    <w:name w:val="page number"/>
    <w:basedOn w:val="DefaultParagraphFont"/>
    <w:uiPriority w:val="99"/>
    <w:semiHidden/>
    <w:unhideWhenUsed/>
    <w:rsid w:val="000859EF"/>
  </w:style>
  <w:style w:type="character" w:customStyle="1" w:styleId="Heading1Char">
    <w:name w:val="Heading 1 Char"/>
    <w:basedOn w:val="DefaultParagraphFont"/>
    <w:link w:val="Heading1"/>
    <w:uiPriority w:val="9"/>
    <w:rsid w:val="00333271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77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3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erardsarnat/Desktop/poetry/post%209.1.18%20sim%20subs/CONCATENATIONS%20%20%5b5+%5d%5e/CONCATENATIONS%20%20%5b4++%5d%5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CONCATENATIONS  [4++]^.dotx</Template>
  <TotalTime>1</TotalTime>
  <Pages>10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Sarnat Sarnat</dc:creator>
  <cp:keywords/>
  <dc:description/>
  <cp:lastModifiedBy>Gerard Sarnat Sarnat</cp:lastModifiedBy>
  <cp:revision>2</cp:revision>
  <dcterms:created xsi:type="dcterms:W3CDTF">2021-07-14T00:27:00Z</dcterms:created>
  <dcterms:modified xsi:type="dcterms:W3CDTF">2021-07-14T00:27:00Z</dcterms:modified>
</cp:coreProperties>
</file>